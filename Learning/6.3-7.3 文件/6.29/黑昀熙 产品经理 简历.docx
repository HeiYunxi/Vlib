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5713095</wp:posOffset>
            </wp:positionH>
            <wp:positionV relativeFrom="paragraph">
              <wp:posOffset>157480</wp:posOffset>
            </wp:positionV>
            <wp:extent cx="1170305" cy="1561465"/>
            <wp:effectExtent l="28575" t="28575" r="33020" b="35560"/>
            <wp:wrapNone/>
            <wp:docPr id="10" name="图片 10" descr="D:/09. HYX/1. 档案/证件照片 21.8.25/蓝底原版.jpg蓝底原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:/09. HYX/1. 档案/证件照片 21.8.25/蓝底原版.jpg蓝底原版"/>
                    <pic:cNvPicPr>
                      <a:picLocks noChangeAspect="1"/>
                    </pic:cNvPicPr>
                  </pic:nvPicPr>
                  <pic:blipFill>
                    <a:blip r:embed="rId4"/>
                    <a:srcRect t="2364" b="2364"/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561465"/>
                    </a:xfrm>
                    <a:prstGeom prst="rect">
                      <a:avLst/>
                    </a:prstGeom>
                    <a:ln w="28575">
                      <a:solidFill>
                        <a:sysClr val="window" lastClr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   </w:t>
      </w:r>
    </w:p>
    <w:tbl>
      <w:tblPr>
        <w:tblStyle w:val="4"/>
        <w:tblpPr w:leftFromText="180" w:rightFromText="180" w:vertAnchor="text" w:tblpX="12014" w:tblpY="11455"/>
        <w:tblOverlap w:val="never"/>
        <w:tblW w:w="0" w:type="auto"/>
        <w:tblInd w:w="0" w:type="dxa"/>
        <w:tblBorders>
          <w:top w:val="single" w:color="2F5496" w:sz="4" w:space="0"/>
          <w:left w:val="single" w:color="2F5496" w:sz="4" w:space="0"/>
          <w:bottom w:val="single" w:color="2F5496" w:sz="4" w:space="0"/>
          <w:right w:val="single" w:color="2F5496" w:sz="4" w:space="0"/>
          <w:insideH w:val="single" w:color="2F5496" w:sz="4" w:space="0"/>
          <w:insideV w:val="single" w:color="2F549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</w:tblGrid>
      <w:tr>
        <w:tblPrEx>
          <w:tblBorders>
            <w:top w:val="single" w:color="2F5496" w:sz="4" w:space="0"/>
            <w:left w:val="single" w:color="2F5496" w:sz="4" w:space="0"/>
            <w:bottom w:val="single" w:color="2F5496" w:sz="4" w:space="0"/>
            <w:right w:val="single" w:color="2F5496" w:sz="4" w:space="0"/>
            <w:insideH w:val="single" w:color="2F5496" w:sz="4" w:space="0"/>
            <w:insideV w:val="single" w:color="2F549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117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4B6EA2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</w:tbl>
    <w:p>
      <w:pPr>
        <w:widowControl/>
        <w:jc w:val="left"/>
        <w:rPr>
          <w:rFonts w:hint="eastAsia" w:ascii="宋体" w:hAnsi="宋体" w:eastAsia="宋体" w:cs="宋体"/>
          <w:b/>
          <w:bCs/>
          <w:color w:val="4B6EA2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4B6EA2"/>
          <w:kern w:val="2"/>
          <w:sz w:val="21"/>
          <w:szCs w:val="21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473075</wp:posOffset>
                </wp:positionV>
                <wp:extent cx="2383790" cy="26860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790" cy="268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textAlignment w:val="auto"/>
                              <w:rPr>
                                <w:rFonts w:hint="default" w:ascii="方正小标宋_GBK" w:hAnsi="方正小标宋_GBK" w:eastAsia="方正小标宋_GBK" w:cs="方正小标宋_GBK"/>
                                <w:b w:val="0"/>
                                <w:bCs w:val="0"/>
                                <w:color w:val="4B6EA2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b w:val="0"/>
                                <w:bCs w:val="0"/>
                                <w:color w:val="4B6EA2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>应聘岗位：产品经理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5pt;margin-top:37.25pt;height:21.15pt;width:187.7pt;z-index:251666432;mso-width-relative:page;mso-height-relative:page;" filled="f" stroked="f" coordsize="21600,21600" o:gfxdata="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LKzey2wAA&#10;AAoBAAAPAAAAAAAAAAEAIAAAACIAAABkcnMvZG93bnJldi54bWxQSwECFAAUAAAACACHTuJA1xut&#10;uqkBAABF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textAlignment w:val="auto"/>
                        <w:rPr>
                          <w:rFonts w:hint="default" w:ascii="方正小标宋_GBK" w:hAnsi="方正小标宋_GBK" w:eastAsia="方正小标宋_GBK" w:cs="方正小标宋_GBK"/>
                          <w:b w:val="0"/>
                          <w:bCs w:val="0"/>
                          <w:color w:val="4B6EA2"/>
                          <w:kern w:val="2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b w:val="0"/>
                          <w:bCs w:val="0"/>
                          <w:color w:val="4B6EA2"/>
                          <w:kern w:val="2"/>
                          <w:sz w:val="21"/>
                          <w:szCs w:val="21"/>
                          <w:lang w:val="en-US" w:eastAsia="zh-CN"/>
                        </w:rPr>
                        <w:t>应聘岗位：产品经理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b/>
          <w:bCs/>
          <w:color w:val="4B6EA2"/>
          <w:kern w:val="2"/>
          <w:sz w:val="21"/>
          <w:szCs w:val="21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8469630</wp:posOffset>
                </wp:positionV>
                <wp:extent cx="6782435" cy="1217930"/>
                <wp:effectExtent l="0" t="0" r="0" b="0"/>
                <wp:wrapNone/>
                <wp:docPr id="347" name="组合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2435" cy="1217930"/>
                          <a:chOff x="6753" y="13565"/>
                          <a:chExt cx="10681" cy="1918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7437" y="13565"/>
                            <a:ext cx="9926" cy="519"/>
                            <a:chOff x="7238" y="13565"/>
                            <a:chExt cx="9926" cy="519"/>
                          </a:xfrm>
                        </wpg:grpSpPr>
                        <wps:wsp>
                          <wps:cNvPr id="20" name="矩形 20"/>
                          <wps:cNvSpPr/>
                          <wps:spPr>
                            <a:xfrm>
                              <a:off x="8982" y="13746"/>
                              <a:ext cx="8182" cy="8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38" y="13565"/>
                              <a:ext cx="1709" cy="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exact"/>
                                  <w:rPr>
                                    <w:rFonts w:hint="default" w:ascii="微软雅黑" w:hAnsi="微软雅黑" w:eastAsia="微软雅黑" w:cs="Times New Roman"/>
                                    <w:b/>
                                    <w:bCs/>
                                    <w:color w:val="4B6EA2"/>
                                    <w:kern w:val="2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B6EA2"/>
                                    <w:kern w:val="2"/>
                                    <w:sz w:val="28"/>
                                    <w:szCs w:val="28"/>
                                    <w:lang w:val="en-US" w:eastAsia="zh-CN"/>
                                  </w:rPr>
                                  <w:t>证书荣誉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44" name="Freeform 102"/>
                        <wps:cNvSpPr>
                          <a:spLocks noEditPoints="1"/>
                        </wps:cNvSpPr>
                        <wps:spPr bwMode="auto">
                          <a:xfrm>
                            <a:off x="6930" y="13670"/>
                            <a:ext cx="337" cy="306"/>
                          </a:xfrm>
                          <a:custGeom>
                            <a:avLst/>
                            <a:gdLst>
                              <a:gd name="T0" fmla="*/ 119 w 149"/>
                              <a:gd name="T1" fmla="*/ 2 h 153"/>
                              <a:gd name="T2" fmla="*/ 119 w 149"/>
                              <a:gd name="T3" fmla="*/ 0 h 153"/>
                              <a:gd name="T4" fmla="*/ 30 w 149"/>
                              <a:gd name="T5" fmla="*/ 0 h 153"/>
                              <a:gd name="T6" fmla="*/ 30 w 149"/>
                              <a:gd name="T7" fmla="*/ 2 h 153"/>
                              <a:gd name="T8" fmla="*/ 0 w 149"/>
                              <a:gd name="T9" fmla="*/ 2 h 153"/>
                              <a:gd name="T10" fmla="*/ 52 w 149"/>
                              <a:gd name="T11" fmla="*/ 58 h 153"/>
                              <a:gd name="T12" fmla="*/ 53 w 149"/>
                              <a:gd name="T13" fmla="*/ 58 h 153"/>
                              <a:gd name="T14" fmla="*/ 60 w 149"/>
                              <a:gd name="T15" fmla="*/ 64 h 153"/>
                              <a:gd name="T16" fmla="*/ 57 w 149"/>
                              <a:gd name="T17" fmla="*/ 68 h 153"/>
                              <a:gd name="T18" fmla="*/ 60 w 149"/>
                              <a:gd name="T19" fmla="*/ 71 h 153"/>
                              <a:gd name="T20" fmla="*/ 65 w 149"/>
                              <a:gd name="T21" fmla="*/ 71 h 153"/>
                              <a:gd name="T22" fmla="*/ 55 w 149"/>
                              <a:gd name="T23" fmla="*/ 113 h 153"/>
                              <a:gd name="T24" fmla="*/ 47 w 149"/>
                              <a:gd name="T25" fmla="*/ 113 h 153"/>
                              <a:gd name="T26" fmla="*/ 47 w 149"/>
                              <a:gd name="T27" fmla="*/ 153 h 153"/>
                              <a:gd name="T28" fmla="*/ 104 w 149"/>
                              <a:gd name="T29" fmla="*/ 153 h 153"/>
                              <a:gd name="T30" fmla="*/ 104 w 149"/>
                              <a:gd name="T31" fmla="*/ 113 h 153"/>
                              <a:gd name="T32" fmla="*/ 97 w 149"/>
                              <a:gd name="T33" fmla="*/ 113 h 153"/>
                              <a:gd name="T34" fmla="*/ 86 w 149"/>
                              <a:gd name="T35" fmla="*/ 71 h 153"/>
                              <a:gd name="T36" fmla="*/ 91 w 149"/>
                              <a:gd name="T37" fmla="*/ 71 h 153"/>
                              <a:gd name="T38" fmla="*/ 94 w 149"/>
                              <a:gd name="T39" fmla="*/ 68 h 153"/>
                              <a:gd name="T40" fmla="*/ 91 w 149"/>
                              <a:gd name="T41" fmla="*/ 64 h 153"/>
                              <a:gd name="T42" fmla="*/ 89 w 149"/>
                              <a:gd name="T43" fmla="*/ 64 h 153"/>
                              <a:gd name="T44" fmla="*/ 96 w 149"/>
                              <a:gd name="T45" fmla="*/ 58 h 153"/>
                              <a:gd name="T46" fmla="*/ 97 w 149"/>
                              <a:gd name="T47" fmla="*/ 58 h 153"/>
                              <a:gd name="T48" fmla="*/ 149 w 149"/>
                              <a:gd name="T49" fmla="*/ 2 h 153"/>
                              <a:gd name="T50" fmla="*/ 119 w 149"/>
                              <a:gd name="T51" fmla="*/ 2 h 153"/>
                              <a:gd name="T52" fmla="*/ 8 w 149"/>
                              <a:gd name="T53" fmla="*/ 8 h 153"/>
                              <a:gd name="T54" fmla="*/ 30 w 149"/>
                              <a:gd name="T55" fmla="*/ 8 h 153"/>
                              <a:gd name="T56" fmla="*/ 48 w 149"/>
                              <a:gd name="T57" fmla="*/ 51 h 153"/>
                              <a:gd name="T58" fmla="*/ 8 w 149"/>
                              <a:gd name="T59" fmla="*/ 8 h 153"/>
                              <a:gd name="T60" fmla="*/ 96 w 149"/>
                              <a:gd name="T61" fmla="*/ 119 h 153"/>
                              <a:gd name="T62" fmla="*/ 96 w 149"/>
                              <a:gd name="T63" fmla="*/ 147 h 153"/>
                              <a:gd name="T64" fmla="*/ 55 w 149"/>
                              <a:gd name="T65" fmla="*/ 147 h 153"/>
                              <a:gd name="T66" fmla="*/ 55 w 149"/>
                              <a:gd name="T67" fmla="*/ 119 h 153"/>
                              <a:gd name="T68" fmla="*/ 96 w 149"/>
                              <a:gd name="T69" fmla="*/ 119 h 153"/>
                              <a:gd name="T70" fmla="*/ 101 w 149"/>
                              <a:gd name="T71" fmla="*/ 51 h 153"/>
                              <a:gd name="T72" fmla="*/ 119 w 149"/>
                              <a:gd name="T73" fmla="*/ 8 h 153"/>
                              <a:gd name="T74" fmla="*/ 141 w 149"/>
                              <a:gd name="T75" fmla="*/ 8 h 153"/>
                              <a:gd name="T76" fmla="*/ 101 w 149"/>
                              <a:gd name="T77" fmla="*/ 51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49" h="153">
                                <a:moveTo>
                                  <a:pt x="119" y="2"/>
                                </a:moveTo>
                                <a:cubicBezTo>
                                  <a:pt x="119" y="1"/>
                                  <a:pt x="119" y="0"/>
                                  <a:pt x="119" y="0"/>
                                </a:cubicBezTo>
                                <a:cubicBezTo>
                                  <a:pt x="30" y="0"/>
                                  <a:pt x="30" y="0"/>
                                  <a:pt x="30" y="0"/>
                                </a:cubicBezTo>
                                <a:cubicBezTo>
                                  <a:pt x="30" y="0"/>
                                  <a:pt x="30" y="1"/>
                                  <a:pt x="30" y="2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0" y="2"/>
                                  <a:pt x="11" y="58"/>
                                  <a:pt x="52" y="58"/>
                                </a:cubicBezTo>
                                <a:cubicBezTo>
                                  <a:pt x="53" y="58"/>
                                  <a:pt x="53" y="58"/>
                                  <a:pt x="53" y="58"/>
                                </a:cubicBezTo>
                                <a:cubicBezTo>
                                  <a:pt x="55" y="60"/>
                                  <a:pt x="58" y="62"/>
                                  <a:pt x="60" y="64"/>
                                </a:cubicBezTo>
                                <a:cubicBezTo>
                                  <a:pt x="59" y="64"/>
                                  <a:pt x="57" y="66"/>
                                  <a:pt x="57" y="68"/>
                                </a:cubicBezTo>
                                <a:cubicBezTo>
                                  <a:pt x="57" y="69"/>
                                  <a:pt x="59" y="71"/>
                                  <a:pt x="60" y="71"/>
                                </a:cubicBezTo>
                                <a:cubicBezTo>
                                  <a:pt x="65" y="71"/>
                                  <a:pt x="65" y="71"/>
                                  <a:pt x="65" y="71"/>
                                </a:cubicBezTo>
                                <a:cubicBezTo>
                                  <a:pt x="55" y="113"/>
                                  <a:pt x="55" y="113"/>
                                  <a:pt x="55" y="113"/>
                                </a:cubicBezTo>
                                <a:cubicBezTo>
                                  <a:pt x="47" y="113"/>
                                  <a:pt x="47" y="113"/>
                                  <a:pt x="47" y="113"/>
                                </a:cubicBezTo>
                                <a:cubicBezTo>
                                  <a:pt x="47" y="153"/>
                                  <a:pt x="47" y="153"/>
                                  <a:pt x="47" y="153"/>
                                </a:cubicBezTo>
                                <a:cubicBezTo>
                                  <a:pt x="104" y="153"/>
                                  <a:pt x="104" y="153"/>
                                  <a:pt x="104" y="153"/>
                                </a:cubicBezTo>
                                <a:cubicBezTo>
                                  <a:pt x="104" y="113"/>
                                  <a:pt x="104" y="113"/>
                                  <a:pt x="104" y="113"/>
                                </a:cubicBezTo>
                                <a:cubicBezTo>
                                  <a:pt x="97" y="113"/>
                                  <a:pt x="97" y="113"/>
                                  <a:pt x="97" y="113"/>
                                </a:cubicBezTo>
                                <a:cubicBezTo>
                                  <a:pt x="86" y="71"/>
                                  <a:pt x="86" y="71"/>
                                  <a:pt x="86" y="71"/>
                                </a:cubicBezTo>
                                <a:cubicBezTo>
                                  <a:pt x="91" y="71"/>
                                  <a:pt x="91" y="71"/>
                                  <a:pt x="91" y="71"/>
                                </a:cubicBezTo>
                                <a:cubicBezTo>
                                  <a:pt x="93" y="71"/>
                                  <a:pt x="94" y="69"/>
                                  <a:pt x="94" y="68"/>
                                </a:cubicBezTo>
                                <a:cubicBezTo>
                                  <a:pt x="94" y="66"/>
                                  <a:pt x="93" y="64"/>
                                  <a:pt x="91" y="64"/>
                                </a:cubicBezTo>
                                <a:cubicBezTo>
                                  <a:pt x="89" y="64"/>
                                  <a:pt x="89" y="64"/>
                                  <a:pt x="89" y="64"/>
                                </a:cubicBezTo>
                                <a:cubicBezTo>
                                  <a:pt x="91" y="62"/>
                                  <a:pt x="94" y="60"/>
                                  <a:pt x="96" y="58"/>
                                </a:cubicBezTo>
                                <a:cubicBezTo>
                                  <a:pt x="97" y="58"/>
                                  <a:pt x="97" y="58"/>
                                  <a:pt x="97" y="58"/>
                                </a:cubicBezTo>
                                <a:cubicBezTo>
                                  <a:pt x="138" y="58"/>
                                  <a:pt x="149" y="2"/>
                                  <a:pt x="149" y="2"/>
                                </a:cubicBezTo>
                                <a:lnTo>
                                  <a:pt x="119" y="2"/>
                                </a:lnTo>
                                <a:close/>
                                <a:moveTo>
                                  <a:pt x="8" y="8"/>
                                </a:moveTo>
                                <a:cubicBezTo>
                                  <a:pt x="30" y="8"/>
                                  <a:pt x="30" y="8"/>
                                  <a:pt x="30" y="8"/>
                                </a:cubicBezTo>
                                <a:cubicBezTo>
                                  <a:pt x="32" y="22"/>
                                  <a:pt x="39" y="39"/>
                                  <a:pt x="48" y="51"/>
                                </a:cubicBezTo>
                                <a:cubicBezTo>
                                  <a:pt x="23" y="48"/>
                                  <a:pt x="12" y="21"/>
                                  <a:pt x="8" y="8"/>
                                </a:cubicBezTo>
                                <a:close/>
                                <a:moveTo>
                                  <a:pt x="96" y="119"/>
                                </a:moveTo>
                                <a:cubicBezTo>
                                  <a:pt x="96" y="147"/>
                                  <a:pt x="96" y="147"/>
                                  <a:pt x="96" y="147"/>
                                </a:cubicBezTo>
                                <a:cubicBezTo>
                                  <a:pt x="55" y="147"/>
                                  <a:pt x="55" y="147"/>
                                  <a:pt x="55" y="147"/>
                                </a:cubicBezTo>
                                <a:cubicBezTo>
                                  <a:pt x="55" y="119"/>
                                  <a:pt x="55" y="119"/>
                                  <a:pt x="55" y="119"/>
                                </a:cubicBezTo>
                                <a:lnTo>
                                  <a:pt x="96" y="119"/>
                                </a:lnTo>
                                <a:close/>
                                <a:moveTo>
                                  <a:pt x="101" y="51"/>
                                </a:moveTo>
                                <a:cubicBezTo>
                                  <a:pt x="110" y="39"/>
                                  <a:pt x="117" y="22"/>
                                  <a:pt x="119" y="8"/>
                                </a:cubicBezTo>
                                <a:cubicBezTo>
                                  <a:pt x="141" y="8"/>
                                  <a:pt x="141" y="8"/>
                                  <a:pt x="141" y="8"/>
                                </a:cubicBezTo>
                                <a:cubicBezTo>
                                  <a:pt x="137" y="21"/>
                                  <a:pt x="125" y="48"/>
                                  <a:pt x="101" y="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B6EA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34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6753" y="14033"/>
                            <a:ext cx="10681" cy="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tbl>
                              <w:tblPr>
                                <w:tblStyle w:val="4"/>
                                <w:tblW w:w="0" w:type="auto"/>
                                <w:jc w:val="center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4624"/>
                                <w:gridCol w:w="4425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397" w:hRule="atLeast"/>
                                  <w:jc w:val="center"/>
                                </w:trPr>
                                <w:tc>
                                  <w:tcPr>
                                    <w:tcW w:w="4624" w:type="dxa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bidi w:val="0"/>
                                      <w:adjustRightInd/>
                                      <w:snapToGrid w:val="0"/>
                                      <w:spacing w:line="240" w:lineRule="auto"/>
                                      <w:jc w:val="both"/>
                                      <w:textAlignment w:val="auto"/>
                                      <w:rPr>
                                        <w:rFonts w:hint="eastAsia" w:ascii="宋体" w:hAnsi="宋体" w:eastAsia="宋体" w:cs="宋体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eastAsia="宋体" w:cs="宋体"/>
                                        <w:color w:val="414141"/>
                                        <w:kern w:val="2"/>
                                        <w:sz w:val="21"/>
                                        <w:szCs w:val="21"/>
                                      </w:rPr>
                                      <w:t>APMCM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color w:val="414141"/>
                                        <w:kern w:val="2"/>
                                        <w:sz w:val="21"/>
                                        <w:szCs w:val="21"/>
                                      </w:rPr>
                                      <w:t>亚太地区大学生数学建模竞赛三等奖</w:t>
                                    </w:r>
                                  </w:p>
                                </w:tc>
                                <w:tc>
                                  <w:tcPr>
                                    <w:tcW w:w="4425" w:type="dxa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bidi w:val="0"/>
                                      <w:adjustRightInd/>
                                      <w:snapToGrid w:val="0"/>
                                      <w:spacing w:line="240" w:lineRule="auto"/>
                                      <w:jc w:val="both"/>
                                      <w:textAlignment w:val="auto"/>
                                      <w:rPr>
                                        <w:rFonts w:hint="eastAsia" w:ascii="宋体" w:hAnsi="宋体" w:eastAsia="宋体" w:cs="宋体"/>
                                        <w:color w:val="414141"/>
                                        <w:kern w:val="2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 w:cs="宋体"/>
                                        <w:color w:val="414141"/>
                                        <w:kern w:val="2"/>
                                        <w:sz w:val="21"/>
                                        <w:szCs w:val="21"/>
                                      </w:rPr>
                                      <w:t>中国工程机器人大赛搬运工程项目三等奖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397" w:hRule="atLeast"/>
                                  <w:jc w:val="center"/>
                                </w:trPr>
                                <w:tc>
                                  <w:tcPr>
                                    <w:tcW w:w="4624" w:type="dxa"/>
                                    <w:tcBorders>
                                      <w:top w:val="nil"/>
                                      <w:tl2br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bidi w:val="0"/>
                                      <w:adjustRightInd/>
                                      <w:snapToGrid w:val="0"/>
                                      <w:spacing w:line="240" w:lineRule="auto"/>
                                      <w:jc w:val="both"/>
                                      <w:textAlignment w:val="auto"/>
                                      <w:rPr>
                                        <w:rFonts w:hint="default" w:ascii="宋体" w:hAnsi="宋体" w:eastAsia="宋体" w:cs="宋体"/>
                                        <w:b w:val="0"/>
                                        <w:color w:val="00000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 w:cs="宋体"/>
                                        <w:b w:val="0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校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b w:val="0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</w:rPr>
                                      <w:t>学业奖学金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b w:val="0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 w:ascii="Times New Roman" w:hAnsi="Times New Roman" w:eastAsia="宋体" w:cs="宋体"/>
                                        <w:b w:val="0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b w:val="0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次</w:t>
                                    </w:r>
                                  </w:p>
                                </w:tc>
                                <w:tc>
                                  <w:tcPr>
                                    <w:tcW w:w="4425" w:type="dxa"/>
                                    <w:tcBorders>
                                      <w:top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bidi w:val="0"/>
                                      <w:adjustRightInd/>
                                      <w:snapToGrid w:val="0"/>
                                      <w:spacing w:line="240" w:lineRule="auto"/>
                                      <w:jc w:val="both"/>
                                      <w:textAlignment w:val="auto"/>
                                      <w:rPr>
                                        <w:rFonts w:hint="eastAsia" w:ascii="宋体" w:hAnsi="宋体" w:eastAsia="宋体" w:cs="宋体"/>
                                        <w:b w:val="0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 w:cs="宋体"/>
                                        <w:b w:val="0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</w:rPr>
                                      <w:t>精神文明建设先进个人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397" w:hRule="atLeast"/>
                                  <w:jc w:val="center"/>
                                </w:trPr>
                                <w:tc>
                                  <w:tcPr>
                                    <w:tcW w:w="4624" w:type="dxa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bidi w:val="0"/>
                                      <w:adjustRightInd/>
                                      <w:snapToGrid w:val="0"/>
                                      <w:spacing w:line="240" w:lineRule="auto"/>
                                      <w:jc w:val="both"/>
                                      <w:textAlignment w:val="auto"/>
                                      <w:rPr>
                                        <w:rFonts w:hint="default" w:ascii="宋体" w:hAnsi="宋体" w:eastAsia="宋体" w:cs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 w:cs="宋体"/>
                                        <w:color w:val="414141"/>
                                        <w:kern w:val="2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校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color w:val="414141"/>
                                        <w:kern w:val="2"/>
                                        <w:sz w:val="21"/>
                                        <w:szCs w:val="21"/>
                                      </w:rPr>
                                      <w:t>优秀共青团干部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color w:val="414141"/>
                                        <w:kern w:val="2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 w:ascii="Times New Roman" w:hAnsi="Times New Roman" w:eastAsia="宋体" w:cs="宋体"/>
                                        <w:color w:val="414141"/>
                                        <w:kern w:val="2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color w:val="414141"/>
                                        <w:kern w:val="2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次</w:t>
                                    </w:r>
                                  </w:p>
                                </w:tc>
                                <w:tc>
                                  <w:tcPr>
                                    <w:tcW w:w="4425" w:type="dxa"/>
                                    <w:vAlign w:val="center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bidi w:val="0"/>
                                      <w:adjustRightInd/>
                                      <w:snapToGrid w:val="0"/>
                                      <w:spacing w:line="240" w:lineRule="auto"/>
                                      <w:jc w:val="both"/>
                                      <w:textAlignment w:val="auto"/>
                                      <w:rPr>
                                        <w:rFonts w:hint="eastAsia" w:ascii="宋体" w:hAnsi="宋体" w:eastAsia="宋体" w:cs="宋体"/>
                                      </w:rPr>
                                    </w:pPr>
                                    <w:r>
                                      <w:rPr>
                                        <w:rFonts w:hint="eastAsia" w:ascii="宋体" w:hAnsi="宋体" w:eastAsia="宋体" w:cs="宋体"/>
                                        <w:color w:val="414141"/>
                                        <w:kern w:val="2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校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color w:val="414141"/>
                                        <w:kern w:val="2"/>
                                        <w:sz w:val="21"/>
                                        <w:szCs w:val="21"/>
                                      </w:rPr>
                                      <w:t>优秀学生干部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color w:val="414141"/>
                                        <w:kern w:val="2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 w:ascii="Times New Roman" w:hAnsi="Times New Roman" w:eastAsia="宋体" w:cs="宋体"/>
                                        <w:color w:val="414141"/>
                                        <w:kern w:val="2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 w:ascii="宋体" w:hAnsi="宋体" w:eastAsia="宋体" w:cs="宋体"/>
                                        <w:color w:val="414141"/>
                                        <w:kern w:val="2"/>
                                        <w:sz w:val="21"/>
                                        <w:szCs w:val="21"/>
                                        <w:lang w:val="en-US" w:eastAsia="zh-CN"/>
                                      </w:rPr>
                                      <w:t>次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kern w:val="2"/>
                                  <w:sz w:val="6"/>
                                  <w:szCs w:val="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55pt;margin-top:666.9pt;height:95.9pt;width:534.05pt;z-index:251663360;mso-width-relative:page;mso-height-relative:page;" coordorigin="6753,13565" coordsize="10681,1918" o:gfxdata="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">
                <o:lock v:ext="edit" aspectratio="f"/>
                <v:group id="_x0000_s1026" o:spid="_x0000_s1026" o:spt="203" style="position:absolute;left:7437;top:13565;height:519;width:9926;" coordorigin="7238,13565" coordsize="9926,51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8982;top:13746;height:85;width:8182;v-text-anchor:middle;" fillcolor="#F2F2F2" filled="t" stroked="f" coordsize="21600,21600" o:gfxdata="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PBV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7238;top:13565;height:519;width:1709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exact"/>
                            <w:rPr>
                              <w:rFonts w:hint="default" w:ascii="微软雅黑" w:hAnsi="微软雅黑" w:eastAsia="微软雅黑" w:cs="Times New Roman"/>
                              <w:b/>
                              <w:bCs/>
                              <w:color w:val="4B6EA2"/>
                              <w:kern w:val="2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B6EA2"/>
                              <w:kern w:val="2"/>
                              <w:sz w:val="28"/>
                              <w:szCs w:val="28"/>
                              <w:lang w:val="en-US" w:eastAsia="zh-CN"/>
                            </w:rPr>
                            <w:t>证书荣誉</w:t>
                          </w:r>
                        </w:p>
                      </w:txbxContent>
                    </v:textbox>
                  </v:shape>
                </v:group>
                <v:shape id="Freeform 102" o:spid="_x0000_s1026" o:spt="100" style="position:absolute;left:6930;top:13670;height:306;width:337;" fillcolor="#4B6EA2" filled="t" stroked="f" coordsize="149,153" o:gfxdata="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GywO/&#10;AAAA3AAAAA8AAAAAAAAAAQAgAAAAIgAAAGRycy9kb3ducmV2LnhtbFBLAQIUABQAAAAIAIdO4kAz&#10;LwWeOwAAADkAAAAQAAAAAAAAAAEAIAAAAA4BAABkcnMvc2hhcGV4bWwueG1sUEsFBgAAAAAGAAYA&#10;WwEAALgDAAAAAA==&#10;" path="m119,2c119,1,119,0,119,0c30,0,30,0,30,0c30,0,30,1,30,2c0,2,0,2,0,2c0,2,11,58,52,58c53,58,53,58,53,58c55,60,58,62,60,64c59,64,57,66,57,68c57,69,59,71,60,71c65,71,65,71,65,71c55,113,55,113,55,113c47,113,47,113,47,113c47,153,47,153,47,153c104,153,104,153,104,153c104,113,104,113,104,113c97,113,97,113,97,113c86,71,86,71,86,71c91,71,91,71,91,71c93,71,94,69,94,68c94,66,93,64,91,64c89,64,89,64,89,64c91,62,94,60,96,58c97,58,97,58,97,58c138,58,149,2,149,2l119,2xm8,8c30,8,30,8,30,8c32,22,39,39,48,51c23,48,12,21,8,8xm96,119c96,147,96,147,96,147c55,147,55,147,55,147c55,119,55,119,55,119l96,119xm101,51c110,39,117,22,119,8c141,8,141,8,141,8c137,21,125,48,101,51xe">
                  <v:path o:connectlocs="269,4;269,0;67,0;67,4;0,4;117,116;119,116;135,128;128,136;135,142;147,142;124,226;106,226;106,306;235,306;235,226;219,226;194,142;205,142;212,136;205,128;201,128;217,116;219,116;337,4;269,4;18,16;67,16;108,102;18,16;217,238;217,294;124,294;124,238;217,238;228,102;269,16;318,16;228,102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文本框 6" o:spid="_x0000_s1026" o:spt="202" type="#_x0000_t202" style="position:absolute;left:6753;top:14033;height:1450;width:10681;" filled="f" stroked="f" coordsize="21600,21600" o:gfxdata="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BX7q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tbl>
                        <w:tblPr>
                          <w:tblStyle w:val="4"/>
                          <w:tblW w:w="0" w:type="auto"/>
                          <w:jc w:val="center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4624"/>
                          <w:gridCol w:w="4425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397" w:hRule="atLeast"/>
                            <w:jc w:val="center"/>
                          </w:trPr>
                          <w:tc>
                            <w:tcPr>
                              <w:tcW w:w="4624" w:type="dxa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both"/>
                                <w:textAlignment w:val="auto"/>
                                <w:rPr>
                                  <w:rFonts w:hint="eastAsia" w:ascii="宋体" w:hAnsi="宋体" w:eastAsia="宋体" w:cs="宋体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APMCM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亚太地区大学生数学建模竞赛三等奖</w:t>
                              </w:r>
                            </w:p>
                          </w:tc>
                          <w:tc>
                            <w:tcPr>
                              <w:tcW w:w="4425" w:type="dxa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both"/>
                                <w:textAlignment w:val="auto"/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中国工程机器人大赛搬运工程项目三等奖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397" w:hRule="atLeast"/>
                            <w:jc w:val="center"/>
                          </w:trPr>
                          <w:tc>
                            <w:tcPr>
                              <w:tcW w:w="4624" w:type="dxa"/>
                              <w:tcBorders>
                                <w:top w:val="nil"/>
                                <w:tl2br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both"/>
                                <w:textAlignment w:val="auto"/>
                                <w:rPr>
                                  <w:rFonts w:hint="default" w:ascii="宋体" w:hAnsi="宋体" w:eastAsia="宋体" w:cs="宋体"/>
                                  <w:b w:val="0"/>
                                  <w:color w:val="00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 w:val="0"/>
                                  <w:color w:val="000000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校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 w:val="0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学业奖学金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 w:val="0"/>
                                  <w:color w:val="000000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宋体" w:cs="宋体"/>
                                  <w:b w:val="0"/>
                                  <w:color w:val="000000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 w:val="0"/>
                                  <w:color w:val="000000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次</w:t>
                              </w:r>
                            </w:p>
                          </w:tc>
                          <w:tc>
                            <w:tcPr>
                              <w:tcW w:w="4425" w:type="dxa"/>
                              <w:tcBorders>
                                <w:top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both"/>
                                <w:textAlignment w:val="auto"/>
                                <w:rPr>
                                  <w:rFonts w:hint="eastAsia" w:ascii="宋体" w:hAnsi="宋体" w:eastAsia="宋体" w:cs="宋体"/>
                                  <w:b w:val="0"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 w:val="0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精神文明建设先进个人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397" w:hRule="atLeast"/>
                            <w:jc w:val="center"/>
                          </w:trPr>
                          <w:tc>
                            <w:tcPr>
                              <w:tcW w:w="4624" w:type="dxa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both"/>
                                <w:textAlignment w:val="auto"/>
                                <w:rPr>
                                  <w:rFonts w:hint="default" w:ascii="宋体" w:hAnsi="宋体" w:eastAsia="宋体" w:cs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校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优秀共青团干部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次</w:t>
                              </w:r>
                            </w:p>
                          </w:tc>
                          <w:tc>
                            <w:tcPr>
                              <w:tcW w:w="4425" w:type="dxa"/>
                              <w:vAlign w:val="center"/>
                            </w:tcPr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both"/>
                                <w:textAlignment w:val="auto"/>
                                <w:rPr>
                                  <w:rFonts w:hint="eastAsia" w:ascii="宋体" w:hAnsi="宋体" w:eastAsia="宋体" w:cs="宋体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校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优秀学生干部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次</w:t>
                              </w:r>
                            </w:p>
                          </w:tc>
                        </w:tr>
                      </w:tbl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 w:val="0"/>
                          <w:spacing w:line="240" w:lineRule="auto"/>
                          <w:textAlignment w:val="auto"/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kern w:val="2"/>
                            <w:sz w:val="6"/>
                            <w:szCs w:val="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4B6EA2"/>
          <w:kern w:val="2"/>
          <w:sz w:val="21"/>
          <w:szCs w:val="21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2519045</wp:posOffset>
                </wp:positionV>
                <wp:extent cx="6782435" cy="228346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2435" cy="2283460"/>
                          <a:chOff x="6753" y="5572"/>
                          <a:chExt cx="10681" cy="3596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753" y="6035"/>
                            <a:ext cx="10681" cy="3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  <w:rPr>
                                  <w:rFonts w:hint="default" w:ascii="宋体" w:hAnsi="宋体" w:eastAsia="宋体" w:cs="宋体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方正小标宋_GBK" w:cs="方正小标宋_GBK"/>
                                  <w:b w:val="0"/>
                                  <w:bCs w:val="0"/>
                                  <w:color w:val="4B6EA2"/>
                                  <w:kern w:val="2"/>
                                  <w:sz w:val="21"/>
                                  <w:szCs w:val="21"/>
                                </w:rPr>
                                <w:t>APMCM</w:t>
                              </w:r>
                              <w:r>
                                <w:rPr>
                                  <w:rFonts w:hint="eastAsia" w:ascii="方正小标宋_GBK" w:hAnsi="方正小标宋_GBK" w:eastAsia="方正小标宋_GBK" w:cs="方正小标宋_GBK"/>
                                  <w:b w:val="0"/>
                                  <w:bCs w:val="0"/>
                                  <w:color w:val="4B6EA2"/>
                                  <w:kern w:val="2"/>
                                  <w:sz w:val="21"/>
                                  <w:szCs w:val="21"/>
                                </w:rPr>
                                <w:t>亚太地区大学生数学建模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B6EA2"/>
                                  <w:kern w:val="2"/>
                                  <w:sz w:val="21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default" w:ascii="Times New Roman" w:hAnsi="Times New Roman" w:eastAsia="方正小标宋_GBK" w:cs="Times New Roman"/>
                                  <w:b/>
                                  <w:bCs/>
                                  <w:color w:val="4B6EA2"/>
                                  <w:kern w:val="2"/>
                                  <w:sz w:val="22"/>
                                  <w:szCs w:val="22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default" w:ascii="Times New Roman" w:hAnsi="Times New Roman" w:eastAsia="方正小标宋_GBK" w:cs="Times New Roman"/>
                                  <w:b/>
                                  <w:bCs/>
                                  <w:color w:val="4B6EA2"/>
                                  <w:kern w:val="2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>
                                  <w:rFonts w:hint="default" w:ascii="Times New Roman" w:hAnsi="Times New Roman" w:eastAsia="方正小标宋_GBK" w:cs="Times New Roman"/>
                                  <w:b/>
                                  <w:bCs/>
                                  <w:color w:val="4B6EA2"/>
                                  <w:kern w:val="2"/>
                                  <w:sz w:val="22"/>
                                  <w:szCs w:val="22"/>
                                  <w:lang w:val="en-US" w:eastAsia="zh-CN"/>
                                </w:rPr>
                                <w:t>23</w:t>
                              </w:r>
                              <w:r>
                                <w:rPr>
                                  <w:rFonts w:hint="eastAsia" w:ascii="方正小标宋_GBK" w:hAnsi="方正小标宋_GBK" w:eastAsia="方正小标宋_GBK" w:cs="方正小标宋_GBK"/>
                                  <w:b w:val="0"/>
                                  <w:bCs w:val="0"/>
                                  <w:color w:val="4B6EA2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年</w:t>
                              </w:r>
                              <w:r>
                                <w:rPr>
                                  <w:rFonts w:hint="eastAsia" w:ascii="Times New Roman" w:hAnsi="Times New Roman" w:eastAsia="方正小标宋_GBK" w:cs="Times New Roman"/>
                                  <w:b/>
                                  <w:bCs/>
                                  <w:color w:val="4B6EA2"/>
                                  <w:kern w:val="2"/>
                                  <w:sz w:val="22"/>
                                  <w:szCs w:val="22"/>
                                  <w:lang w:val="en-US" w:eastAsia="zh-CN"/>
                                </w:rPr>
                                <w:t>11</w:t>
                              </w:r>
                              <w:r>
                                <w:rPr>
                                  <w:rFonts w:hint="eastAsia" w:ascii="方正小标宋_GBK" w:hAnsi="方正小标宋_GBK" w:eastAsia="方正小标宋_GBK" w:cs="方正小标宋_GBK"/>
                                  <w:b w:val="0"/>
                                  <w:bCs w:val="0"/>
                                  <w:color w:val="4B6EA2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月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  <w:lang w:val="en-US" w:eastAsia="zh-CN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方正小标宋_GBK" w:hAnsi="方正小标宋_GBK" w:eastAsia="方正小标宋_GBK" w:cs="方正小标宋_GBK"/>
                                  <w:b w:val="0"/>
                                  <w:bCs w:val="0"/>
                                  <w:color w:val="4B6EA2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国际三等奖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before="0" w:beforeAutospacing="0" w:after="0" w:afterAutospacing="0" w:line="360" w:lineRule="exact"/>
                                <w:ind w:leftChars="0" w:firstLine="420" w:firstLineChars="200"/>
                                <w:textAlignment w:val="auto"/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对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中国新能源汽车的发展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进行分析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、预测，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分析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新能源汽车对全球传统汽车工业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城市生态环境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等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影响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eastAsia="zh-CN"/>
                                </w:rPr>
                                <w:t>。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负责收集我国新能源汽车相关数据，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撰写论文，呈现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结果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。采用灰色预测模型、线性回归等方法</w:t>
                              </w:r>
                              <w:r>
                                <w:rPr>
                                  <w:rFonts w:hint="eastAsia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进行分析、建模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，完成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i/>
                                  <w:iCs/>
                                  <w:color w:val="414141"/>
                                  <w:kern w:val="2"/>
                                  <w:sz w:val="22"/>
                                  <w:szCs w:val="22"/>
                                </w:rPr>
                                <w:t>Research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i/>
                                  <w:iCs/>
                                  <w:color w:val="414141"/>
                                  <w:kern w:val="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i/>
                                  <w:iCs/>
                                  <w:color w:val="414141"/>
                                  <w:kern w:val="2"/>
                                  <w:sz w:val="22"/>
                                  <w:szCs w:val="22"/>
                                </w:rPr>
                                <w:t>on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i/>
                                  <w:iCs/>
                                  <w:color w:val="414141"/>
                                  <w:kern w:val="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i/>
                                  <w:iCs/>
                                  <w:color w:val="414141"/>
                                  <w:kern w:val="2"/>
                                  <w:sz w:val="22"/>
                                  <w:szCs w:val="22"/>
                                </w:rPr>
                                <w:t>the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i/>
                                  <w:iCs/>
                                  <w:color w:val="414141"/>
                                  <w:kern w:val="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i/>
                                  <w:iCs/>
                                  <w:color w:val="414141"/>
                                  <w:kern w:val="2"/>
                                  <w:sz w:val="22"/>
                                  <w:szCs w:val="22"/>
                                </w:rPr>
                                <w:t>development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i/>
                                  <w:iCs/>
                                  <w:color w:val="414141"/>
                                  <w:kern w:val="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i/>
                                  <w:iCs/>
                                  <w:color w:val="414141"/>
                                  <w:kern w:val="2"/>
                                  <w:sz w:val="22"/>
                                  <w:szCs w:val="22"/>
                                </w:rPr>
                                <w:t>of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i/>
                                  <w:iCs/>
                                  <w:color w:val="414141"/>
                                  <w:kern w:val="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i/>
                                  <w:iCs/>
                                  <w:color w:val="414141"/>
                                  <w:kern w:val="2"/>
                                  <w:sz w:val="22"/>
                                  <w:szCs w:val="22"/>
                                </w:rPr>
                                <w:t>NEEVs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i/>
                                  <w:iCs/>
                                  <w:color w:val="414141"/>
                                  <w:kern w:val="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i/>
                                  <w:iCs/>
                                  <w:color w:val="414141"/>
                                  <w:kern w:val="2"/>
                                  <w:sz w:val="22"/>
                                  <w:szCs w:val="22"/>
                                </w:rPr>
                                <w:t>in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i/>
                                  <w:iCs/>
                                  <w:color w:val="414141"/>
                                  <w:kern w:val="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i/>
                                  <w:iCs/>
                                  <w:color w:val="414141"/>
                                  <w:kern w:val="2"/>
                                  <w:sz w:val="22"/>
                                  <w:szCs w:val="22"/>
                                </w:rPr>
                                <w:t>China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i/>
                                  <w:iCs/>
                                  <w:color w:val="414141"/>
                                  <w:kern w:val="2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i/>
                                  <w:iCs/>
                                  <w:color w:val="414141"/>
                                  <w:kern w:val="2"/>
                                  <w:sz w:val="22"/>
                                  <w:szCs w:val="22"/>
                                </w:rPr>
                                <w:t>and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i/>
                                  <w:iCs/>
                                  <w:color w:val="414141"/>
                                  <w:kern w:val="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i/>
                                  <w:iCs/>
                                  <w:color w:val="414141"/>
                                  <w:kern w:val="2"/>
                                  <w:sz w:val="22"/>
                                  <w:szCs w:val="22"/>
                                </w:rPr>
                                <w:t>some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i/>
                                  <w:iCs/>
                                  <w:color w:val="414141"/>
                                  <w:kern w:val="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i/>
                                  <w:iCs/>
                                  <w:color w:val="414141"/>
                                  <w:kern w:val="2"/>
                                  <w:sz w:val="22"/>
                                  <w:szCs w:val="22"/>
                                </w:rPr>
                                <w:t>influencing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i/>
                                  <w:iCs/>
                                  <w:color w:val="414141"/>
                                  <w:kern w:val="2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i/>
                                  <w:iCs/>
                                  <w:color w:val="414141"/>
                                  <w:kern w:val="2"/>
                                  <w:sz w:val="22"/>
                                  <w:szCs w:val="22"/>
                                </w:rPr>
                                <w:t>factors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 w:val="0"/>
                                  <w:iCs w:val="0"/>
                                  <w:color w:val="414141"/>
                                  <w:kern w:val="2"/>
                                  <w:sz w:val="22"/>
                                  <w:szCs w:val="22"/>
                                  <w:lang w:val="en-US" w:eastAsia="zh-CN"/>
                                </w:rPr>
                                <w:t>参赛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论文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before="0" w:beforeLines="30" w:beforeAutospacing="0" w:after="0" w:afterAutospacing="0" w:line="360" w:lineRule="exact"/>
                                <w:textAlignment w:val="auto"/>
                                <w:rPr>
                                  <w:rFonts w:hint="default" w:ascii="宋体" w:hAnsi="宋体" w:eastAsia="宋体" w:cs="宋体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小标宋_GBK" w:hAnsi="方正小标宋_GBK" w:eastAsia="方正小标宋_GBK" w:cs="方正小标宋_GBK"/>
                                  <w:b w:val="0"/>
                                  <w:bCs w:val="0"/>
                                  <w:color w:val="4B6EA2"/>
                                  <w:kern w:val="2"/>
                                  <w:sz w:val="21"/>
                                  <w:szCs w:val="21"/>
                                </w:rPr>
                                <w:t>中国工程机器人大赛暨国际公开赛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</w:rPr>
                                <w:t xml:space="preserve">                  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Times New Roman" w:hAnsi="Times New Roman" w:eastAsia="方正小标宋_GBK" w:cs="Times New Roman"/>
                                  <w:b/>
                                  <w:bCs/>
                                  <w:color w:val="4B6EA2"/>
                                  <w:kern w:val="2"/>
                                  <w:sz w:val="22"/>
                                  <w:szCs w:val="22"/>
                                  <w:lang w:val="en-US" w:eastAsia="zh-CN"/>
                                </w:rPr>
                                <w:t>2023</w:t>
                              </w:r>
                              <w:r>
                                <w:rPr>
                                  <w:rFonts w:hint="eastAsia" w:ascii="方正小标宋_GBK" w:hAnsi="方正小标宋_GBK" w:eastAsia="方正小标宋_GBK" w:cs="方正小标宋_GBK"/>
                                  <w:b w:val="0"/>
                                  <w:bCs w:val="0"/>
                                  <w:color w:val="4B6EA2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年</w:t>
                              </w:r>
                              <w:r>
                                <w:rPr>
                                  <w:rFonts w:hint="eastAsia" w:ascii="Times New Roman" w:hAnsi="Times New Roman" w:eastAsia="方正小标宋_GBK" w:cs="Times New Roman"/>
                                  <w:b/>
                                  <w:bCs/>
                                  <w:color w:val="4B6EA2"/>
                                  <w:kern w:val="2"/>
                                  <w:sz w:val="22"/>
                                  <w:szCs w:val="22"/>
                                  <w:lang w:val="en-US" w:eastAsia="zh-CN"/>
                                </w:rPr>
                                <w:t>05</w:t>
                              </w:r>
                              <w:r>
                                <w:rPr>
                                  <w:rFonts w:hint="eastAsia" w:ascii="方正小标宋_GBK" w:hAnsi="方正小标宋_GBK" w:eastAsia="方正小标宋_GBK" w:cs="方正小标宋_GBK"/>
                                  <w:b w:val="0"/>
                                  <w:bCs w:val="0"/>
                                  <w:color w:val="4B6EA2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月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  <w:lang w:val="en-US" w:eastAsia="zh-CN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方正小标宋_GBK" w:hAnsi="方正小标宋_GBK" w:eastAsia="方正小标宋_GBK" w:cs="方正小标宋_GBK"/>
                                  <w:b w:val="0"/>
                                  <w:bCs w:val="0"/>
                                  <w:color w:val="4B6EA2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国家级三等奖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before="0" w:beforeAutospacing="0" w:after="0" w:afterAutospacing="0" w:line="360" w:lineRule="exact"/>
                                <w:ind w:firstLine="420" w:firstLineChars="200"/>
                                <w:textAlignment w:val="auto"/>
                                <w:rPr>
                                  <w:rFonts w:hint="default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设计小型轮式机器人，模拟无人搬运车在自动化物流系统中的生产过程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实现比赛场地上五色物料的分拣搬运作业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eastAsia="zh-CN"/>
                                </w:rPr>
                                <w:t>。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hint="eastAsia" w:cs="宋体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机器人算法设计和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编程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工作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。</w:t>
                              </w:r>
                              <w:r>
                                <w:rPr>
                                  <w:rFonts w:hint="eastAsia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考虑理论情况下的最优路线和物块放置的精准度，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使用</w:t>
                              </w:r>
                              <w:r>
                                <w:rPr>
                                  <w:rFonts w:hint="eastAsia" w:ascii="Times New Roman" w:hAnsi="Times New Roman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Arduino</w:t>
                              </w:r>
                              <w:r>
                                <w:rPr>
                                  <w:rFonts w:hint="eastAsia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语言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进行</w:t>
                              </w:r>
                              <w:r>
                                <w:rPr>
                                  <w:rFonts w:hint="eastAsia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开发并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烧录进微控制器，对机器人活动进行控制。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较好地解决了问题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9182" y="5752"/>
                            <a:ext cx="8182" cy="8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7" name="briefcase_285749"/>
                        <wps:cNvSpPr>
                          <a:spLocks noChangeAspect="1"/>
                        </wps:cNvSpPr>
                        <wps:spPr bwMode="auto">
                          <a:xfrm>
                            <a:off x="7012" y="5661"/>
                            <a:ext cx="296" cy="264"/>
                          </a:xfrm>
                          <a:custGeom>
                            <a:avLst/>
                            <a:gdLst>
                              <a:gd name="connsiteX0" fmla="*/ 0 w 607639"/>
                              <a:gd name="connsiteY0" fmla="*/ 311547 h 541096"/>
                              <a:gd name="connsiteX1" fmla="*/ 24655 w 607639"/>
                              <a:gd name="connsiteY1" fmla="*/ 311547 h 541096"/>
                              <a:gd name="connsiteX2" fmla="*/ 49309 w 607639"/>
                              <a:gd name="connsiteY2" fmla="*/ 311547 h 541096"/>
                              <a:gd name="connsiteX3" fmla="*/ 229901 w 607639"/>
                              <a:gd name="connsiteY3" fmla="*/ 311547 h 541096"/>
                              <a:gd name="connsiteX4" fmla="*/ 229901 w 607639"/>
                              <a:gd name="connsiteY4" fmla="*/ 336075 h 541096"/>
                              <a:gd name="connsiteX5" fmla="*/ 254555 w 607639"/>
                              <a:gd name="connsiteY5" fmla="*/ 360692 h 541096"/>
                              <a:gd name="connsiteX6" fmla="*/ 353084 w 607639"/>
                              <a:gd name="connsiteY6" fmla="*/ 360692 h 541096"/>
                              <a:gd name="connsiteX7" fmla="*/ 377739 w 607639"/>
                              <a:gd name="connsiteY7" fmla="*/ 336075 h 541096"/>
                              <a:gd name="connsiteX8" fmla="*/ 377739 w 607639"/>
                              <a:gd name="connsiteY8" fmla="*/ 311547 h 541096"/>
                              <a:gd name="connsiteX9" fmla="*/ 558330 w 607639"/>
                              <a:gd name="connsiteY9" fmla="*/ 311547 h 541096"/>
                              <a:gd name="connsiteX10" fmla="*/ 582985 w 607639"/>
                              <a:gd name="connsiteY10" fmla="*/ 311547 h 541096"/>
                              <a:gd name="connsiteX11" fmla="*/ 607639 w 607639"/>
                              <a:gd name="connsiteY11" fmla="*/ 311547 h 541096"/>
                              <a:gd name="connsiteX12" fmla="*/ 607639 w 607639"/>
                              <a:gd name="connsiteY12" fmla="*/ 516479 h 541096"/>
                              <a:gd name="connsiteX13" fmla="*/ 582985 w 607639"/>
                              <a:gd name="connsiteY13" fmla="*/ 541096 h 541096"/>
                              <a:gd name="connsiteX14" fmla="*/ 24655 w 607639"/>
                              <a:gd name="connsiteY14" fmla="*/ 541096 h 541096"/>
                              <a:gd name="connsiteX15" fmla="*/ 0 w 607639"/>
                              <a:gd name="connsiteY15" fmla="*/ 516479 h 541096"/>
                              <a:gd name="connsiteX16" fmla="*/ 229901 w 607639"/>
                              <a:gd name="connsiteY16" fmla="*/ 49237 h 541096"/>
                              <a:gd name="connsiteX17" fmla="*/ 229901 w 607639"/>
                              <a:gd name="connsiteY17" fmla="*/ 98386 h 541096"/>
                              <a:gd name="connsiteX18" fmla="*/ 377739 w 607639"/>
                              <a:gd name="connsiteY18" fmla="*/ 98386 h 541096"/>
                              <a:gd name="connsiteX19" fmla="*/ 377739 w 607639"/>
                              <a:gd name="connsiteY19" fmla="*/ 49237 h 541096"/>
                              <a:gd name="connsiteX20" fmla="*/ 205246 w 607639"/>
                              <a:gd name="connsiteY20" fmla="*/ 0 h 541096"/>
                              <a:gd name="connsiteX21" fmla="*/ 402304 w 607639"/>
                              <a:gd name="connsiteY21" fmla="*/ 0 h 541096"/>
                              <a:gd name="connsiteX22" fmla="*/ 426959 w 607639"/>
                              <a:gd name="connsiteY22" fmla="*/ 24619 h 541096"/>
                              <a:gd name="connsiteX23" fmla="*/ 426959 w 607639"/>
                              <a:gd name="connsiteY23" fmla="*/ 98386 h 541096"/>
                              <a:gd name="connsiteX24" fmla="*/ 461226 w 607639"/>
                              <a:gd name="connsiteY24" fmla="*/ 98386 h 541096"/>
                              <a:gd name="connsiteX25" fmla="*/ 484456 w 607639"/>
                              <a:gd name="connsiteY25" fmla="*/ 82033 h 541096"/>
                              <a:gd name="connsiteX26" fmla="*/ 533676 w 607639"/>
                              <a:gd name="connsiteY26" fmla="*/ 82033 h 541096"/>
                              <a:gd name="connsiteX27" fmla="*/ 556906 w 607639"/>
                              <a:gd name="connsiteY27" fmla="*/ 98386 h 541096"/>
                              <a:gd name="connsiteX28" fmla="*/ 582985 w 607639"/>
                              <a:gd name="connsiteY28" fmla="*/ 98386 h 541096"/>
                              <a:gd name="connsiteX29" fmla="*/ 607639 w 607639"/>
                              <a:gd name="connsiteY29" fmla="*/ 123004 h 541096"/>
                              <a:gd name="connsiteX30" fmla="*/ 607639 w 607639"/>
                              <a:gd name="connsiteY30" fmla="*/ 262362 h 541096"/>
                              <a:gd name="connsiteX31" fmla="*/ 582985 w 607639"/>
                              <a:gd name="connsiteY31" fmla="*/ 262362 h 541096"/>
                              <a:gd name="connsiteX32" fmla="*/ 558330 w 607639"/>
                              <a:gd name="connsiteY32" fmla="*/ 262362 h 541096"/>
                              <a:gd name="connsiteX33" fmla="*/ 377739 w 607639"/>
                              <a:gd name="connsiteY33" fmla="*/ 262362 h 541096"/>
                              <a:gd name="connsiteX34" fmla="*/ 377739 w 607639"/>
                              <a:gd name="connsiteY34" fmla="*/ 237743 h 541096"/>
                              <a:gd name="connsiteX35" fmla="*/ 353084 w 607639"/>
                              <a:gd name="connsiteY35" fmla="*/ 213214 h 541096"/>
                              <a:gd name="connsiteX36" fmla="*/ 254555 w 607639"/>
                              <a:gd name="connsiteY36" fmla="*/ 213214 h 541096"/>
                              <a:gd name="connsiteX37" fmla="*/ 229901 w 607639"/>
                              <a:gd name="connsiteY37" fmla="*/ 237743 h 541096"/>
                              <a:gd name="connsiteX38" fmla="*/ 229901 w 607639"/>
                              <a:gd name="connsiteY38" fmla="*/ 262362 h 541096"/>
                              <a:gd name="connsiteX39" fmla="*/ 49309 w 607639"/>
                              <a:gd name="connsiteY39" fmla="*/ 262362 h 541096"/>
                              <a:gd name="connsiteX40" fmla="*/ 24655 w 607639"/>
                              <a:gd name="connsiteY40" fmla="*/ 262362 h 541096"/>
                              <a:gd name="connsiteX41" fmla="*/ 0 w 607639"/>
                              <a:gd name="connsiteY41" fmla="*/ 262362 h 541096"/>
                              <a:gd name="connsiteX42" fmla="*/ 0 w 607639"/>
                              <a:gd name="connsiteY42" fmla="*/ 123004 h 541096"/>
                              <a:gd name="connsiteX43" fmla="*/ 24655 w 607639"/>
                              <a:gd name="connsiteY43" fmla="*/ 98386 h 541096"/>
                              <a:gd name="connsiteX44" fmla="*/ 50733 w 607639"/>
                              <a:gd name="connsiteY44" fmla="*/ 98386 h 541096"/>
                              <a:gd name="connsiteX45" fmla="*/ 73875 w 607639"/>
                              <a:gd name="connsiteY45" fmla="*/ 82033 h 541096"/>
                              <a:gd name="connsiteX46" fmla="*/ 123184 w 607639"/>
                              <a:gd name="connsiteY46" fmla="*/ 82033 h 541096"/>
                              <a:gd name="connsiteX47" fmla="*/ 146325 w 607639"/>
                              <a:gd name="connsiteY47" fmla="*/ 98386 h 541096"/>
                              <a:gd name="connsiteX48" fmla="*/ 180681 w 607639"/>
                              <a:gd name="connsiteY48" fmla="*/ 98386 h 541096"/>
                              <a:gd name="connsiteX49" fmla="*/ 180681 w 607639"/>
                              <a:gd name="connsiteY49" fmla="*/ 24619 h 541096"/>
                              <a:gd name="connsiteX50" fmla="*/ 205246 w 607639"/>
                              <a:gd name="connsiteY50" fmla="*/ 0 h 541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607639" h="541096">
                                <a:moveTo>
                                  <a:pt x="0" y="311547"/>
                                </a:moveTo>
                                <a:lnTo>
                                  <a:pt x="24655" y="311547"/>
                                </a:lnTo>
                                <a:lnTo>
                                  <a:pt x="49309" y="311547"/>
                                </a:lnTo>
                                <a:lnTo>
                                  <a:pt x="229901" y="311547"/>
                                </a:lnTo>
                                <a:lnTo>
                                  <a:pt x="229901" y="336075"/>
                                </a:lnTo>
                                <a:cubicBezTo>
                                  <a:pt x="229901" y="349672"/>
                                  <a:pt x="240938" y="360692"/>
                                  <a:pt x="254555" y="360692"/>
                                </a:cubicBezTo>
                                <a:lnTo>
                                  <a:pt x="353084" y="360692"/>
                                </a:lnTo>
                                <a:cubicBezTo>
                                  <a:pt x="366702" y="360692"/>
                                  <a:pt x="377739" y="349672"/>
                                  <a:pt x="377739" y="336075"/>
                                </a:cubicBezTo>
                                <a:lnTo>
                                  <a:pt x="377739" y="311547"/>
                                </a:lnTo>
                                <a:lnTo>
                                  <a:pt x="558330" y="311547"/>
                                </a:lnTo>
                                <a:lnTo>
                                  <a:pt x="582985" y="311547"/>
                                </a:lnTo>
                                <a:lnTo>
                                  <a:pt x="607639" y="311547"/>
                                </a:lnTo>
                                <a:lnTo>
                                  <a:pt x="607639" y="516479"/>
                                </a:lnTo>
                                <a:cubicBezTo>
                                  <a:pt x="607639" y="530076"/>
                                  <a:pt x="596603" y="541096"/>
                                  <a:pt x="582985" y="541096"/>
                                </a:cubicBezTo>
                                <a:lnTo>
                                  <a:pt x="24655" y="541096"/>
                                </a:lnTo>
                                <a:cubicBezTo>
                                  <a:pt x="11037" y="541096"/>
                                  <a:pt x="0" y="530076"/>
                                  <a:pt x="0" y="516479"/>
                                </a:cubicBezTo>
                                <a:close/>
                                <a:moveTo>
                                  <a:pt x="229901" y="49237"/>
                                </a:moveTo>
                                <a:lnTo>
                                  <a:pt x="229901" y="98386"/>
                                </a:lnTo>
                                <a:lnTo>
                                  <a:pt x="377739" y="98386"/>
                                </a:lnTo>
                                <a:lnTo>
                                  <a:pt x="377739" y="49237"/>
                                </a:lnTo>
                                <a:close/>
                                <a:moveTo>
                                  <a:pt x="205246" y="0"/>
                                </a:moveTo>
                                <a:lnTo>
                                  <a:pt x="402304" y="0"/>
                                </a:lnTo>
                                <a:cubicBezTo>
                                  <a:pt x="415922" y="0"/>
                                  <a:pt x="426959" y="11021"/>
                                  <a:pt x="426959" y="24619"/>
                                </a:cubicBezTo>
                                <a:lnTo>
                                  <a:pt x="426959" y="98386"/>
                                </a:lnTo>
                                <a:lnTo>
                                  <a:pt x="461226" y="98386"/>
                                </a:lnTo>
                                <a:cubicBezTo>
                                  <a:pt x="464608" y="88876"/>
                                  <a:pt x="473686" y="82033"/>
                                  <a:pt x="484456" y="82033"/>
                                </a:cubicBezTo>
                                <a:lnTo>
                                  <a:pt x="533676" y="82033"/>
                                </a:lnTo>
                                <a:cubicBezTo>
                                  <a:pt x="544445" y="82033"/>
                                  <a:pt x="553524" y="88876"/>
                                  <a:pt x="556906" y="98386"/>
                                </a:cubicBezTo>
                                <a:lnTo>
                                  <a:pt x="582985" y="98386"/>
                                </a:lnTo>
                                <a:cubicBezTo>
                                  <a:pt x="596603" y="98386"/>
                                  <a:pt x="607639" y="109406"/>
                                  <a:pt x="607639" y="123004"/>
                                </a:cubicBezTo>
                                <a:lnTo>
                                  <a:pt x="607639" y="262362"/>
                                </a:lnTo>
                                <a:lnTo>
                                  <a:pt x="582985" y="262362"/>
                                </a:lnTo>
                                <a:lnTo>
                                  <a:pt x="558330" y="262362"/>
                                </a:lnTo>
                                <a:lnTo>
                                  <a:pt x="377739" y="262362"/>
                                </a:lnTo>
                                <a:lnTo>
                                  <a:pt x="377739" y="237743"/>
                                </a:lnTo>
                                <a:cubicBezTo>
                                  <a:pt x="377739" y="224145"/>
                                  <a:pt x="366702" y="213214"/>
                                  <a:pt x="353084" y="213214"/>
                                </a:cubicBezTo>
                                <a:lnTo>
                                  <a:pt x="254555" y="213214"/>
                                </a:lnTo>
                                <a:cubicBezTo>
                                  <a:pt x="240938" y="213214"/>
                                  <a:pt x="229901" y="224145"/>
                                  <a:pt x="229901" y="237743"/>
                                </a:cubicBezTo>
                                <a:lnTo>
                                  <a:pt x="229901" y="262362"/>
                                </a:lnTo>
                                <a:lnTo>
                                  <a:pt x="49309" y="262362"/>
                                </a:lnTo>
                                <a:lnTo>
                                  <a:pt x="24655" y="262362"/>
                                </a:lnTo>
                                <a:lnTo>
                                  <a:pt x="0" y="262362"/>
                                </a:lnTo>
                                <a:lnTo>
                                  <a:pt x="0" y="123004"/>
                                </a:lnTo>
                                <a:cubicBezTo>
                                  <a:pt x="0" y="109406"/>
                                  <a:pt x="11037" y="98386"/>
                                  <a:pt x="24655" y="98386"/>
                                </a:cubicBezTo>
                                <a:lnTo>
                                  <a:pt x="50733" y="98386"/>
                                </a:lnTo>
                                <a:cubicBezTo>
                                  <a:pt x="54115" y="88876"/>
                                  <a:pt x="63194" y="82033"/>
                                  <a:pt x="73875" y="82033"/>
                                </a:cubicBezTo>
                                <a:lnTo>
                                  <a:pt x="123184" y="82033"/>
                                </a:lnTo>
                                <a:cubicBezTo>
                                  <a:pt x="133864" y="82033"/>
                                  <a:pt x="142943" y="88876"/>
                                  <a:pt x="146325" y="98386"/>
                                </a:cubicBezTo>
                                <a:lnTo>
                                  <a:pt x="180681" y="98386"/>
                                </a:lnTo>
                                <a:lnTo>
                                  <a:pt x="180681" y="24619"/>
                                </a:lnTo>
                                <a:cubicBezTo>
                                  <a:pt x="180681" y="11021"/>
                                  <a:pt x="191629" y="0"/>
                                  <a:pt x="20524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B6EA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438" y="5572"/>
                            <a:ext cx="1709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B6EA2"/>
                                  <w:kern w:val="2"/>
                                  <w:sz w:val="28"/>
                                  <w:szCs w:val="28"/>
                                  <w:lang w:val="en-US" w:eastAsia="zh-CN"/>
                                </w:rPr>
                                <w:t>实践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B6EA2"/>
                                  <w:kern w:val="2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55pt;margin-top:198.35pt;height:179.8pt;width:534.05pt;z-index:251662336;mso-width-relative:page;mso-height-relative:page;" coordorigin="6753,5572" coordsize="10681,3596" o:gfxdata="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">
                <o:lock v:ext="edit" aspectratio="f"/>
                <v:shape id="文本框 2" o:spid="_x0000_s1026" o:spt="202" type="#_x0000_t202" style="position:absolute;left:6753;top:6035;height:3133;width:10681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  <w:rPr>
                            <w:rFonts w:hint="default" w:ascii="宋体" w:hAnsi="宋体" w:eastAsia="宋体" w:cs="宋体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方正小标宋_GBK" w:cs="方正小标宋_GBK"/>
                            <w:b w:val="0"/>
                            <w:bCs w:val="0"/>
                            <w:color w:val="4B6EA2"/>
                            <w:kern w:val="2"/>
                            <w:sz w:val="21"/>
                            <w:szCs w:val="21"/>
                          </w:rPr>
                          <w:t>APMCM</w:t>
                        </w:r>
                        <w:r>
                          <w:rPr>
                            <w:rFonts w:hint="eastAsia" w:ascii="方正小标宋_GBK" w:hAnsi="方正小标宋_GBK" w:eastAsia="方正小标宋_GBK" w:cs="方正小标宋_GBK"/>
                            <w:b w:val="0"/>
                            <w:bCs w:val="0"/>
                            <w:color w:val="4B6EA2"/>
                            <w:kern w:val="2"/>
                            <w:sz w:val="21"/>
                            <w:szCs w:val="21"/>
                          </w:rPr>
                          <w:t>亚太地区大学生数学建模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B6EA2"/>
                            <w:kern w:val="2"/>
                            <w:sz w:val="21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000000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default" w:ascii="Times New Roman" w:hAnsi="Times New Roman" w:eastAsia="方正小标宋_GBK" w:cs="Times New Roman"/>
                            <w:b/>
                            <w:bCs/>
                            <w:color w:val="4B6EA2"/>
                            <w:kern w:val="2"/>
                            <w:sz w:val="22"/>
                            <w:szCs w:val="22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default" w:ascii="Times New Roman" w:hAnsi="Times New Roman" w:eastAsia="方正小标宋_GBK" w:cs="Times New Roman"/>
                            <w:b/>
                            <w:bCs/>
                            <w:color w:val="4B6EA2"/>
                            <w:kern w:val="2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hint="default" w:ascii="Times New Roman" w:hAnsi="Times New Roman" w:eastAsia="方正小标宋_GBK" w:cs="Times New Roman"/>
                            <w:b/>
                            <w:bCs/>
                            <w:color w:val="4B6EA2"/>
                            <w:kern w:val="2"/>
                            <w:sz w:val="22"/>
                            <w:szCs w:val="22"/>
                            <w:lang w:val="en-US" w:eastAsia="zh-CN"/>
                          </w:rPr>
                          <w:t>23</w:t>
                        </w:r>
                        <w:r>
                          <w:rPr>
                            <w:rFonts w:hint="eastAsia" w:ascii="方正小标宋_GBK" w:hAnsi="方正小标宋_GBK" w:eastAsia="方正小标宋_GBK" w:cs="方正小标宋_GBK"/>
                            <w:b w:val="0"/>
                            <w:bCs w:val="0"/>
                            <w:color w:val="4B6EA2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年</w:t>
                        </w:r>
                        <w:r>
                          <w:rPr>
                            <w:rFonts w:hint="eastAsia" w:ascii="Times New Roman" w:hAnsi="Times New Roman" w:eastAsia="方正小标宋_GBK" w:cs="Times New Roman"/>
                            <w:b/>
                            <w:bCs/>
                            <w:color w:val="4B6EA2"/>
                            <w:kern w:val="2"/>
                            <w:sz w:val="22"/>
                            <w:szCs w:val="22"/>
                            <w:lang w:val="en-US" w:eastAsia="zh-CN"/>
                          </w:rPr>
                          <w:t>11</w:t>
                        </w:r>
                        <w:r>
                          <w:rPr>
                            <w:rFonts w:hint="eastAsia" w:ascii="方正小标宋_GBK" w:hAnsi="方正小标宋_GBK" w:eastAsia="方正小标宋_GBK" w:cs="方正小标宋_GBK"/>
                            <w:b w:val="0"/>
                            <w:bCs w:val="0"/>
                            <w:color w:val="4B6EA2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月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  <w:lang w:val="en-US" w:eastAsia="zh-CN"/>
                          </w:rPr>
                          <w:t xml:space="preserve">                     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方正小标宋_GBK" w:hAnsi="方正小标宋_GBK" w:eastAsia="方正小标宋_GBK" w:cs="方正小标宋_GBK"/>
                            <w:b w:val="0"/>
                            <w:bCs w:val="0"/>
                            <w:color w:val="4B6EA2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国际三等奖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before="0" w:beforeAutospacing="0" w:after="0" w:afterAutospacing="0" w:line="360" w:lineRule="exact"/>
                          <w:ind w:leftChars="0" w:firstLine="420" w:firstLineChars="200"/>
                          <w:textAlignment w:val="auto"/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对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中国新能源汽车的发展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进行分析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、预测，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分析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新能源汽车对全球传统汽车工业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城市生态环境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等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影响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  <w:lang w:eastAsia="zh-CN"/>
                          </w:rPr>
                          <w:t>。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负责收集我国新能源汽车相关数据，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</w:rPr>
                          <w:t>撰写论文，呈现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结果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。采用灰色预测模型、线性回归等方法</w:t>
                        </w:r>
                        <w:r>
                          <w:rPr>
                            <w:rFonts w:hint="eastAsia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进行分析、建模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，完成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i/>
                            <w:iCs/>
                            <w:color w:val="414141"/>
                            <w:kern w:val="2"/>
                            <w:sz w:val="22"/>
                            <w:szCs w:val="22"/>
                          </w:rPr>
                          <w:t>Research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i/>
                            <w:iCs/>
                            <w:color w:val="414141"/>
                            <w:kern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i/>
                            <w:iCs/>
                            <w:color w:val="414141"/>
                            <w:kern w:val="2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i/>
                            <w:iCs/>
                            <w:color w:val="414141"/>
                            <w:kern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i/>
                            <w:iCs/>
                            <w:color w:val="414141"/>
                            <w:kern w:val="2"/>
                            <w:sz w:val="22"/>
                            <w:szCs w:val="22"/>
                          </w:rPr>
                          <w:t>the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i/>
                            <w:iCs/>
                            <w:color w:val="414141"/>
                            <w:kern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i/>
                            <w:iCs/>
                            <w:color w:val="414141"/>
                            <w:kern w:val="2"/>
                            <w:sz w:val="22"/>
                            <w:szCs w:val="22"/>
                          </w:rPr>
                          <w:t>development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i/>
                            <w:iCs/>
                            <w:color w:val="414141"/>
                            <w:kern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i/>
                            <w:iCs/>
                            <w:color w:val="414141"/>
                            <w:kern w:val="2"/>
                            <w:sz w:val="22"/>
                            <w:szCs w:val="22"/>
                          </w:rPr>
                          <w:t>of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i/>
                            <w:iCs/>
                            <w:color w:val="414141"/>
                            <w:kern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i/>
                            <w:iCs/>
                            <w:color w:val="414141"/>
                            <w:kern w:val="2"/>
                            <w:sz w:val="22"/>
                            <w:szCs w:val="22"/>
                          </w:rPr>
                          <w:t>NEEVs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i/>
                            <w:iCs/>
                            <w:color w:val="414141"/>
                            <w:kern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i/>
                            <w:iCs/>
                            <w:color w:val="414141"/>
                            <w:kern w:val="2"/>
                            <w:sz w:val="22"/>
                            <w:szCs w:val="22"/>
                          </w:rPr>
                          <w:t>in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i/>
                            <w:iCs/>
                            <w:color w:val="414141"/>
                            <w:kern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i/>
                            <w:iCs/>
                            <w:color w:val="414141"/>
                            <w:kern w:val="2"/>
                            <w:sz w:val="22"/>
                            <w:szCs w:val="22"/>
                          </w:rPr>
                          <w:t>China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i/>
                            <w:iCs/>
                            <w:color w:val="414141"/>
                            <w:kern w:val="2"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i/>
                            <w:iCs/>
                            <w:color w:val="414141"/>
                            <w:kern w:val="2"/>
                            <w:sz w:val="22"/>
                            <w:szCs w:val="22"/>
                          </w:rPr>
                          <w:t>and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i/>
                            <w:iCs/>
                            <w:color w:val="414141"/>
                            <w:kern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i/>
                            <w:iCs/>
                            <w:color w:val="414141"/>
                            <w:kern w:val="2"/>
                            <w:sz w:val="22"/>
                            <w:szCs w:val="22"/>
                          </w:rPr>
                          <w:t>some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i/>
                            <w:iCs/>
                            <w:color w:val="414141"/>
                            <w:kern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i/>
                            <w:iCs/>
                            <w:color w:val="414141"/>
                            <w:kern w:val="2"/>
                            <w:sz w:val="22"/>
                            <w:szCs w:val="22"/>
                          </w:rPr>
                          <w:t>influencing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i/>
                            <w:iCs/>
                            <w:color w:val="414141"/>
                            <w:kern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i/>
                            <w:iCs/>
                            <w:color w:val="414141"/>
                            <w:kern w:val="2"/>
                            <w:sz w:val="22"/>
                            <w:szCs w:val="22"/>
                          </w:rPr>
                          <w:t>factors</w:t>
                        </w:r>
                        <w:r>
                          <w:rPr>
                            <w:rFonts w:hint="eastAsia" w:ascii="宋体" w:hAnsi="宋体" w:eastAsia="宋体" w:cs="宋体"/>
                            <w:i w:val="0"/>
                            <w:iCs w:val="0"/>
                            <w:color w:val="414141"/>
                            <w:kern w:val="2"/>
                            <w:sz w:val="22"/>
                            <w:szCs w:val="22"/>
                            <w:lang w:val="en-US" w:eastAsia="zh-CN"/>
                          </w:rPr>
                          <w:t>参赛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论文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before="0" w:beforeLines="30" w:beforeAutospacing="0" w:after="0" w:afterAutospacing="0" w:line="360" w:lineRule="exact"/>
                          <w:textAlignment w:val="auto"/>
                          <w:rPr>
                            <w:rFonts w:hint="default" w:ascii="宋体" w:hAnsi="宋体" w:eastAsia="宋体" w:cs="宋体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方正小标宋_GBK" w:hAnsi="方正小标宋_GBK" w:eastAsia="方正小标宋_GBK" w:cs="方正小标宋_GBK"/>
                            <w:b w:val="0"/>
                            <w:bCs w:val="0"/>
                            <w:color w:val="4B6EA2"/>
                            <w:kern w:val="2"/>
                            <w:sz w:val="21"/>
                            <w:szCs w:val="21"/>
                          </w:rPr>
                          <w:t>中国工程机器人大赛暨国际公开赛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</w:rPr>
                          <w:t xml:space="preserve">                  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Times New Roman" w:hAnsi="Times New Roman" w:eastAsia="方正小标宋_GBK" w:cs="Times New Roman"/>
                            <w:b/>
                            <w:bCs/>
                            <w:color w:val="4B6EA2"/>
                            <w:kern w:val="2"/>
                            <w:sz w:val="22"/>
                            <w:szCs w:val="22"/>
                            <w:lang w:val="en-US" w:eastAsia="zh-CN"/>
                          </w:rPr>
                          <w:t>2023</w:t>
                        </w:r>
                        <w:r>
                          <w:rPr>
                            <w:rFonts w:hint="eastAsia" w:ascii="方正小标宋_GBK" w:hAnsi="方正小标宋_GBK" w:eastAsia="方正小标宋_GBK" w:cs="方正小标宋_GBK"/>
                            <w:b w:val="0"/>
                            <w:bCs w:val="0"/>
                            <w:color w:val="4B6EA2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年</w:t>
                        </w:r>
                        <w:r>
                          <w:rPr>
                            <w:rFonts w:hint="eastAsia" w:ascii="Times New Roman" w:hAnsi="Times New Roman" w:eastAsia="方正小标宋_GBK" w:cs="Times New Roman"/>
                            <w:b/>
                            <w:bCs/>
                            <w:color w:val="4B6EA2"/>
                            <w:kern w:val="2"/>
                            <w:sz w:val="22"/>
                            <w:szCs w:val="22"/>
                            <w:lang w:val="en-US" w:eastAsia="zh-CN"/>
                          </w:rPr>
                          <w:t>05</w:t>
                        </w:r>
                        <w:r>
                          <w:rPr>
                            <w:rFonts w:hint="eastAsia" w:ascii="方正小标宋_GBK" w:hAnsi="方正小标宋_GBK" w:eastAsia="方正小标宋_GBK" w:cs="方正小标宋_GBK"/>
                            <w:b w:val="0"/>
                            <w:bCs w:val="0"/>
                            <w:color w:val="4B6EA2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月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  <w:lang w:val="en-US" w:eastAsia="zh-CN"/>
                          </w:rPr>
                          <w:t xml:space="preserve">                   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方正小标宋_GBK" w:hAnsi="方正小标宋_GBK" w:eastAsia="方正小标宋_GBK" w:cs="方正小标宋_GBK"/>
                            <w:b w:val="0"/>
                            <w:bCs w:val="0"/>
                            <w:color w:val="4B6EA2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国家级三等奖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before="0" w:beforeAutospacing="0" w:after="0" w:afterAutospacing="0" w:line="360" w:lineRule="exact"/>
                          <w:ind w:firstLine="420" w:firstLineChars="200"/>
                          <w:textAlignment w:val="auto"/>
                          <w:rPr>
                            <w:rFonts w:hint="default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设计小型轮式机器人，模拟无人搬运车在自动化物流系统中的生产过程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实现比赛场地上五色物料的分拣搬运作业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  <w:lang w:eastAsia="zh-CN"/>
                          </w:rPr>
                          <w:t>。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</w:rPr>
                          <w:t>负责</w:t>
                        </w:r>
                        <w:r>
                          <w:rPr>
                            <w:rFonts w:hint="eastAsia" w:cs="宋体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机器人算法设计和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编程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414141"/>
                            <w:kern w:val="2"/>
                            <w:sz w:val="21"/>
                            <w:szCs w:val="21"/>
                          </w:rPr>
                          <w:t>工作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。</w:t>
                        </w:r>
                        <w:r>
                          <w:rPr>
                            <w:rFonts w:hint="eastAsia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考虑理论情况下的最优路线和物块放置的精准度，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使用</w:t>
                        </w:r>
                        <w:r>
                          <w:rPr>
                            <w:rFonts w:hint="eastAsia" w:ascii="Times New Roman" w:hAnsi="Times New Roman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Arduino</w:t>
                        </w:r>
                        <w:r>
                          <w:rPr>
                            <w:rFonts w:hint="eastAsia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语言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进行</w:t>
                        </w:r>
                        <w:r>
                          <w:rPr>
                            <w:rFonts w:hint="eastAsia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开发并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烧录进微控制器，对机器人活动进行控制。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较好地解决了问题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。</w:t>
                        </w:r>
                      </w:p>
                    </w:txbxContent>
                  </v:textbox>
                </v:shape>
                <v:rect id="_x0000_s1026" o:spid="_x0000_s1026" o:spt="1" style="position:absolute;left:9182;top:5752;height:85;width:8182;v-text-anchor:middle;" fillcolor="#F2F2F2" filled="t" stroked="f" coordsize="21600,21600" o:gfxdata="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RsZ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briefcase_285749" o:spid="_x0000_s1026" o:spt="100" style="position:absolute;left:7012;top:5661;height:264;width:296;" fillcolor="#4B6EA2" filled="t" stroked="f" coordsize="607639,541096" o:gfxdata="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yZrtbsAAADb&#10;AAAADwAAAAAAAAABACAAAAAiAAAAZHJzL2Rvd25yZXYueG1sUEsBAhQAFAAAAAgAh07iQDMvBZ47&#10;AAAAOQAAABAAAAAAAAAAAQAgAAAACgEAAGRycy9zaGFwZXhtbC54bWxQSwUGAAAAAAYABgBbAQAA&#10;tAMAAAAA&#10;" path="m0,311547l24655,311547,49309,311547,229901,311547,229901,336075c229901,349672,240938,360692,254555,360692l353084,360692c366702,360692,377739,349672,377739,336075l377739,311547,558330,311547,582985,311547,607639,311547,607639,516479c607639,530076,596603,541096,582985,541096l24655,541096c11037,541096,0,530076,0,516479xm229901,49237l229901,98386,377739,98386,377739,49237xm205246,0l402304,0c415922,0,426959,11021,426959,24619l426959,98386,461226,98386c464608,88876,473686,82033,484456,82033l533676,82033c544445,82033,553524,88876,556906,98386l582985,98386c596603,98386,607639,109406,607639,123004l607639,262362,582985,262362,558330,262362,377739,262362,377739,237743c377739,224145,366702,213214,353084,213214l254555,213214c240938,213214,229901,224145,229901,237743l229901,262362,49309,262362,24655,262362,0,262362,0,123004c0,109406,11037,98386,24655,98386l50733,98386c54115,88876,63194,82033,73875,82033l123184,82033c133864,82033,142943,88876,146325,98386l180681,98386,180681,24619c180681,11021,191629,0,205246,0xe">
                  <v:path o:connectlocs="0,152;12,152;24,152;111,152;111,163;124,175;171,175;184,163;184,152;271,152;283,152;296,152;296,251;283,264;12,264;0,251;111,24;111,48;184,48;184,24;99,0;195,0;207,12;207,48;224,48;235,40;259,40;271,48;283,48;296,60;296,128;283,128;271,128;184,128;184,115;171,104;124,104;111,115;111,128;24,128;12,128;0,128;0,60;12,48;24,48;35,40;60,40;71,48;88,48;88,12;99,0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7438;top:5572;height:519;width:1709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B6EA2"/>
                            <w:kern w:val="2"/>
                            <w:sz w:val="28"/>
                            <w:szCs w:val="28"/>
                            <w:lang w:val="en-US" w:eastAsia="zh-CN"/>
                          </w:rPr>
                          <w:t>实践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B6EA2"/>
                            <w:kern w:val="2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 w:eastAsia="宋体" w:cs="宋体"/>
          <w:b/>
          <w:bCs/>
          <w:color w:val="4B6EA2"/>
          <w:kern w:val="2"/>
          <w:sz w:val="21"/>
          <w:szCs w:val="21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4902835</wp:posOffset>
                </wp:positionV>
                <wp:extent cx="6782435" cy="348043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2435" cy="3480435"/>
                          <a:chOff x="6753" y="9865"/>
                          <a:chExt cx="10681" cy="5481"/>
                        </a:xfrm>
                      </wpg:grpSpPr>
                      <wps:wsp>
                        <wps:cNvPr id="6" name="文本框 16"/>
                        <wps:cNvSpPr txBox="1">
                          <a:spLocks noChangeArrowheads="1"/>
                        </wps:cNvSpPr>
                        <wps:spPr bwMode="auto">
                          <a:xfrm>
                            <a:off x="6753" y="10319"/>
                            <a:ext cx="10681" cy="50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方正小标宋_GBK" w:hAnsi="方正小标宋_GBK" w:eastAsia="方正小标宋_GBK" w:cs="方正小标宋_GBK"/>
                                  <w:b w:val="0"/>
                                  <w:bCs w:val="0"/>
                                  <w:color w:val="4B6EA2"/>
                                  <w:kern w:val="2"/>
                                  <w:sz w:val="21"/>
                                  <w:szCs w:val="21"/>
                                </w:rPr>
                                <w:t>国际学院团委学生兼职副书记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</w:rPr>
                                <w:t xml:space="preserve">                                                        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  <w:lang w:val="en-US" w:eastAsia="zh-CN"/>
                                </w:rPr>
                                <w:t>23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--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  <w:lang w:val="en-US" w:eastAsia="zh-CN"/>
                                </w:rPr>
                                <w:t>2024.06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360" w:lineRule="exact"/>
                                <w:ind w:left="703" w:leftChars="0" w:hanging="283" w:firstLineChars="0"/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组织开展</w:t>
                              </w:r>
                              <w:r>
                                <w:rPr>
                                  <w:rFonts w:hint="eastAsia" w:ascii="Times New Roman" w:hAnsi="Times New Roman" w:eastAsia="宋体" w:cs="宋体"/>
                                  <w:color w:val="414141"/>
                                  <w:kern w:val="2"/>
                                  <w:sz w:val="24"/>
                                  <w:szCs w:val="21"/>
                                </w:rPr>
                                <w:t>2023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年新生班级形象设计大赛，参赛班级</w:t>
                              </w:r>
                              <w:r>
                                <w:rPr>
                                  <w:rFonts w:hint="eastAsia" w:ascii="Times New Roman" w:hAnsi="Times New Roman" w:eastAsia="宋体" w:cs="宋体"/>
                                  <w:color w:val="414141"/>
                                  <w:kern w:val="2"/>
                                  <w:sz w:val="24"/>
                                  <w:szCs w:val="21"/>
                                </w:rPr>
                                <w:t>56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个。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360" w:lineRule="exact"/>
                                <w:ind w:left="703" w:leftChars="0" w:hanging="283" w:firstLineChars="0"/>
                                <w:rPr>
                                  <w:rFonts w:hint="eastAsia" w:ascii="宋体" w:hAnsi="宋体" w:eastAsia="宋体" w:cs="宋体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贯彻落实上级关于深化学生会改革的相关要求，</w:t>
                              </w:r>
                              <w:r>
                                <w:rPr>
                                  <w:rFonts w:hint="eastAsia" w:ascii="Times New Roman" w:hAnsi="Times New Roman" w:eastAsia="宋体" w:cs="宋体"/>
                                  <w:color w:val="414141"/>
                                  <w:kern w:val="2"/>
                                  <w:sz w:val="24"/>
                                  <w:szCs w:val="21"/>
                                </w:rPr>
                                <w:t>2023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年度学院学生会工作“政治引领”分项排名全校第</w:t>
                              </w:r>
                              <w:r>
                                <w:rPr>
                                  <w:rFonts w:hint="eastAsia" w:ascii="Times New Roman" w:hAnsi="Times New Roman" w:eastAsia="宋体" w:cs="宋体"/>
                                  <w:color w:val="414141"/>
                                  <w:kern w:val="2"/>
                                  <w:sz w:val="24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360" w:lineRule="exact"/>
                                <w:ind w:left="703" w:leftChars="0" w:hanging="283" w:firstLineChars="0"/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深化共青团宣传思想文化工作，</w:t>
                              </w:r>
                              <w:r>
                                <w:rPr>
                                  <w:rFonts w:hint="default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创新开展新媒体工作，公众号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累计浏览量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color w:val="414141"/>
                                  <w:kern w:val="2"/>
                                  <w:sz w:val="24"/>
                                  <w:szCs w:val="24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万余次。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360" w:lineRule="exact"/>
                                <w:ind w:left="703" w:leftChars="0" w:hanging="283" w:firstLineChars="0"/>
                                <w:rPr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贯彻落实“全心全意服务同学”，聚焦急难愁盼，提升服务质量和水平</w:t>
                              </w:r>
                              <w:r>
                                <w:rPr>
                                  <w:rFonts w:hint="eastAsia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before="0" w:beforeLines="30" w:beforeAutospacing="0" w:after="0" w:afterAutospacing="0" w:line="360" w:lineRule="exact"/>
                                <w:textAlignment w:val="auto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方正小标宋_GBK" w:hAnsi="方正小标宋_GBK" w:eastAsia="方正小标宋_GBK" w:cs="方正小标宋_GBK"/>
                                  <w:b w:val="0"/>
                                  <w:bCs w:val="0"/>
                                  <w:color w:val="4B6EA2"/>
                                  <w:kern w:val="2"/>
                                  <w:sz w:val="21"/>
                                  <w:szCs w:val="21"/>
                                </w:rPr>
                                <w:t>国际学院团委组织部负责人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</w:rPr>
                                <w:t xml:space="preserve">                                                     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  <w:lang w:val="en-US" w:eastAsia="zh-CN"/>
                                </w:rPr>
                                <w:t>22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--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  <w:lang w:val="en-US" w:eastAsia="zh-CN"/>
                                </w:rPr>
                                <w:t>2023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.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  <w:lang w:val="en-US" w:eastAsia="zh-CN"/>
                                </w:rPr>
                                <w:t>06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360" w:lineRule="exact"/>
                                <w:ind w:left="703" w:leftChars="0" w:hanging="283" w:firstLineChars="0"/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处理新生团员团关系转接、毕业生学社衔接，覆盖团员</w:t>
                              </w:r>
                              <w:r>
                                <w:rPr>
                                  <w:rFonts w:hint="eastAsia" w:ascii="Times New Roman" w:hAnsi="Times New Roman" w:eastAsia="宋体" w:cs="宋体"/>
                                  <w:color w:val="414141"/>
                                  <w:kern w:val="2"/>
                                  <w:sz w:val="24"/>
                                  <w:szCs w:val="21"/>
                                </w:rPr>
                                <w:t>550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余人。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360" w:lineRule="exact"/>
                                <w:ind w:left="703" w:leftChars="0" w:hanging="283" w:firstLineChars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协助开展的主题团日《喜迎二十大，永远跟党走，奋进新征程——转变就业观念，提升就业能力，成就就业梦想》选入</w:t>
                              </w:r>
                              <w:r>
                                <w:rPr>
                                  <w:rFonts w:hint="eastAsia" w:ascii="Times New Roman" w:hAnsi="Times New Roman" w:eastAsia="宋体" w:cs="宋体"/>
                                  <w:color w:val="414141"/>
                                  <w:kern w:val="2"/>
                                  <w:sz w:val="24"/>
                                  <w:szCs w:val="21"/>
                                </w:rPr>
                                <w:t>2022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年度“十佳精品主题团日”名单。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360" w:lineRule="exact"/>
                                <w:ind w:left="703" w:leftChars="0" w:hanging="283" w:firstLineChars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参与组织重庆邮电大学第十七届田径运动会开幕式，获最佳组织奖。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/>
                                <w:spacing w:before="0" w:beforeLines="30" w:beforeAutospacing="0" w:after="0" w:afterAutospacing="0" w:line="360" w:lineRule="exact"/>
                                <w:textAlignment w:val="auto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方正小标宋_GBK" w:hAnsi="方正小标宋_GBK" w:eastAsia="方正小标宋_GBK" w:cs="方正小标宋_GBK"/>
                                  <w:b w:val="0"/>
                                  <w:bCs w:val="0"/>
                                  <w:color w:val="4B6EA2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蓝山工作室UI设计部设计师 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</w:rPr>
                                <w:t xml:space="preserve">                                                     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  <w:lang w:val="en-US" w:eastAsia="zh-CN"/>
                                </w:rPr>
                                <w:t>22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--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  <w:lang w:val="en-US" w:eastAsia="zh-CN"/>
                                </w:rPr>
                                <w:t>2023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.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  <w:lang w:val="en-US" w:eastAsia="zh-CN"/>
                                </w:rPr>
                                <w:t>04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360" w:lineRule="exact"/>
                                <w:ind w:left="703" w:leftChars="0" w:hanging="283" w:firstLineChars="0"/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参与重庆邮电大学校园服务小程序</w:t>
                              </w:r>
                              <w:r>
                                <w:rPr>
                                  <w:rFonts w:hint="eastAsia" w:ascii="Times New Roman" w:hAnsi="Times New Roman" w:eastAsia="宋体" w:cs="宋体"/>
                                  <w:color w:val="414141"/>
                                  <w:kern w:val="2"/>
                                  <w:sz w:val="24"/>
                                  <w:szCs w:val="21"/>
                                  <w:lang w:val="en-US" w:eastAsia="zh-CN"/>
                                </w:rPr>
                                <w:t>We</w:t>
                              </w:r>
                              <w:r>
                                <w:rPr>
                                  <w:rFonts w:hint="eastAsia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重邮</w:t>
                              </w:r>
                              <w:r>
                                <w:rPr>
                                  <w:rFonts w:hint="eastAsia" w:ascii="Times New Roman" w:hAnsi="Times New Roman" w:eastAsia="宋体" w:cs="宋体"/>
                                  <w:color w:val="414141"/>
                                  <w:kern w:val="2"/>
                                  <w:sz w:val="24"/>
                                  <w:szCs w:val="21"/>
                                  <w:lang w:val="en-US" w:eastAsia="zh-CN"/>
                                </w:rPr>
                                <w:t>3.0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登录</w:t>
                              </w:r>
                              <w:r>
                                <w:rPr>
                                  <w:rFonts w:hint="eastAsia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注册、</w:t>
                              </w:r>
                              <w:r>
                                <w:rPr>
                                  <w:rFonts w:hint="eastAsia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课表、图书借用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等</w:t>
                              </w:r>
                              <w:r>
                                <w:rPr>
                                  <w:rFonts w:hint="eastAsia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页面设计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 w:line="360" w:lineRule="exact"/>
                                <w:ind w:left="703" w:leftChars="0" w:hanging="283" w:firstLineChars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参与重庆市辅导员素质能力大赛数字竞赛系统</w:t>
                              </w:r>
                              <w:r>
                                <w:rPr>
                                  <w:rFonts w:hint="eastAsia" w:ascii="Times New Roman" w:hAnsi="Times New Roman" w:eastAsia="宋体" w:cs="宋体"/>
                                  <w:color w:val="414141"/>
                                  <w:kern w:val="2"/>
                                  <w:sz w:val="24"/>
                                  <w:szCs w:val="21"/>
                                  <w:lang w:val="en-US" w:eastAsia="zh-CN"/>
                                </w:rPr>
                                <w:t>PC</w:t>
                              </w:r>
                              <w:r>
                                <w:rPr>
                                  <w:rFonts w:hint="eastAsia" w:cs="宋体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端登录、抽签结果的界面设计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9182" y="10046"/>
                            <a:ext cx="8182" cy="8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8" name="bookmark-in-agenda_74359"/>
                        <wps:cNvSpPr>
                          <a:spLocks noChangeAspect="1"/>
                        </wps:cNvSpPr>
                        <wps:spPr bwMode="auto">
                          <a:xfrm>
                            <a:off x="7036" y="9951"/>
                            <a:ext cx="231" cy="279"/>
                          </a:xfrm>
                          <a:custGeom>
                            <a:avLst/>
                            <a:gdLst>
                              <a:gd name="connsiteX0" fmla="*/ 118973 w 500026"/>
                              <a:gd name="connsiteY0" fmla="*/ 0 h 604534"/>
                              <a:gd name="connsiteX1" fmla="*/ 295167 w 500026"/>
                              <a:gd name="connsiteY1" fmla="*/ 0 h 604534"/>
                              <a:gd name="connsiteX2" fmla="*/ 295167 w 500026"/>
                              <a:gd name="connsiteY2" fmla="*/ 164805 h 604534"/>
                              <a:gd name="connsiteX3" fmla="*/ 349796 w 500026"/>
                              <a:gd name="connsiteY3" fmla="*/ 79256 h 604534"/>
                              <a:gd name="connsiteX4" fmla="*/ 404575 w 500026"/>
                              <a:gd name="connsiteY4" fmla="*/ 164805 h 604534"/>
                              <a:gd name="connsiteX5" fmla="*/ 404575 w 500026"/>
                              <a:gd name="connsiteY5" fmla="*/ 0 h 604534"/>
                              <a:gd name="connsiteX6" fmla="*/ 463407 w 500026"/>
                              <a:gd name="connsiteY6" fmla="*/ 0 h 604534"/>
                              <a:gd name="connsiteX7" fmla="*/ 500026 w 500026"/>
                              <a:gd name="connsiteY7" fmla="*/ 36407 h 604534"/>
                              <a:gd name="connsiteX8" fmla="*/ 500026 w 500026"/>
                              <a:gd name="connsiteY8" fmla="*/ 568127 h 604534"/>
                              <a:gd name="connsiteX9" fmla="*/ 463407 w 500026"/>
                              <a:gd name="connsiteY9" fmla="*/ 604534 h 604534"/>
                              <a:gd name="connsiteX10" fmla="*/ 118973 w 500026"/>
                              <a:gd name="connsiteY10" fmla="*/ 604534 h 604534"/>
                              <a:gd name="connsiteX11" fmla="*/ 0 w 500026"/>
                              <a:gd name="connsiteY11" fmla="*/ 0 h 604534"/>
                              <a:gd name="connsiteX12" fmla="*/ 73529 w 500026"/>
                              <a:gd name="connsiteY12" fmla="*/ 0 h 604534"/>
                              <a:gd name="connsiteX13" fmla="*/ 73529 w 500026"/>
                              <a:gd name="connsiteY13" fmla="*/ 604534 h 604534"/>
                              <a:gd name="connsiteX14" fmla="*/ 0 w 500026"/>
                              <a:gd name="connsiteY14" fmla="*/ 604534 h 6045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500026" h="604534">
                                <a:moveTo>
                                  <a:pt x="118973" y="0"/>
                                </a:moveTo>
                                <a:lnTo>
                                  <a:pt x="295167" y="0"/>
                                </a:lnTo>
                                <a:lnTo>
                                  <a:pt x="295167" y="164805"/>
                                </a:lnTo>
                                <a:lnTo>
                                  <a:pt x="349796" y="79256"/>
                                </a:lnTo>
                                <a:lnTo>
                                  <a:pt x="404575" y="164805"/>
                                </a:lnTo>
                                <a:lnTo>
                                  <a:pt x="404575" y="0"/>
                                </a:lnTo>
                                <a:lnTo>
                                  <a:pt x="463407" y="0"/>
                                </a:lnTo>
                                <a:cubicBezTo>
                                  <a:pt x="483667" y="0"/>
                                  <a:pt x="500026" y="16331"/>
                                  <a:pt x="500026" y="36407"/>
                                </a:cubicBezTo>
                                <a:lnTo>
                                  <a:pt x="500026" y="568127"/>
                                </a:lnTo>
                                <a:cubicBezTo>
                                  <a:pt x="500026" y="588203"/>
                                  <a:pt x="483667" y="604534"/>
                                  <a:pt x="463407" y="604534"/>
                                </a:cubicBezTo>
                                <a:lnTo>
                                  <a:pt x="118973" y="604534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3529" y="0"/>
                                </a:lnTo>
                                <a:lnTo>
                                  <a:pt x="73529" y="604534"/>
                                </a:lnTo>
                                <a:lnTo>
                                  <a:pt x="0" y="604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6EA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438" y="9865"/>
                            <a:ext cx="1709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B6EA2"/>
                                  <w:kern w:val="2"/>
                                  <w:sz w:val="28"/>
                                  <w:szCs w:val="28"/>
                                </w:rPr>
                                <w:t>在校经历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55pt;margin-top:386.05pt;height:274.05pt;width:534.05pt;z-index:251662336;mso-width-relative:page;mso-height-relative:page;" coordorigin="6753,9865" coordsize="10681,5481" o:gfxdata="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">
                <o:lock v:ext="edit" aspectratio="f"/>
                <v:shape id="文本框 16" o:spid="_x0000_s1026" o:spt="202" type="#_x0000_t202" style="position:absolute;left:6753;top:10319;height:5027;width:10681;" filled="f" stroked="f" coordsize="21600,21600" o:gfxdata="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vn+r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eastAsia" w:ascii="方正小标宋_GBK" w:hAnsi="方正小标宋_GBK" w:eastAsia="方正小标宋_GBK" w:cs="方正小标宋_GBK"/>
                            <w:b w:val="0"/>
                            <w:bCs w:val="0"/>
                            <w:color w:val="4B6EA2"/>
                            <w:kern w:val="2"/>
                            <w:sz w:val="21"/>
                            <w:szCs w:val="21"/>
                          </w:rPr>
                          <w:t>国际学院团委学生兼职副书记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</w:rPr>
                          <w:t xml:space="preserve">                                                        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  <w:lang w:val="en-US" w:eastAsia="zh-CN"/>
                          </w:rPr>
                          <w:t>23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</w:rPr>
                          <w:t>0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000000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--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  <w:lang w:val="en-US" w:eastAsia="zh-CN"/>
                          </w:rPr>
                          <w:t>2024.06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360" w:lineRule="exact"/>
                          <w:ind w:left="703" w:leftChars="0" w:hanging="283" w:firstLineChars="0"/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组织开展</w:t>
                        </w:r>
                        <w:r>
                          <w:rPr>
                            <w:rFonts w:hint="eastAsia" w:ascii="Times New Roman" w:hAnsi="Times New Roman" w:eastAsia="宋体" w:cs="宋体"/>
                            <w:color w:val="414141"/>
                            <w:kern w:val="2"/>
                            <w:sz w:val="24"/>
                            <w:szCs w:val="21"/>
                          </w:rPr>
                          <w:t>2023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年新生班级形象设计大赛，参赛班级</w:t>
                        </w:r>
                        <w:r>
                          <w:rPr>
                            <w:rFonts w:hint="eastAsia" w:ascii="Times New Roman" w:hAnsi="Times New Roman" w:eastAsia="宋体" w:cs="宋体"/>
                            <w:color w:val="414141"/>
                            <w:kern w:val="2"/>
                            <w:sz w:val="24"/>
                            <w:szCs w:val="21"/>
                          </w:rPr>
                          <w:t>56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个。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360" w:lineRule="exact"/>
                          <w:ind w:left="703" w:leftChars="0" w:hanging="283" w:firstLineChars="0"/>
                          <w:rPr>
                            <w:rFonts w:hint="eastAsia" w:ascii="宋体" w:hAnsi="宋体" w:eastAsia="宋体" w:cs="宋体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贯彻落实上级关于深化学生会改革的相关要求，</w:t>
                        </w:r>
                        <w:r>
                          <w:rPr>
                            <w:rFonts w:hint="eastAsia" w:ascii="Times New Roman" w:hAnsi="Times New Roman" w:eastAsia="宋体" w:cs="宋体"/>
                            <w:color w:val="414141"/>
                            <w:kern w:val="2"/>
                            <w:sz w:val="24"/>
                            <w:szCs w:val="21"/>
                          </w:rPr>
                          <w:t>2023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年度学院学生会工作“政治引领”分项排名全校第</w:t>
                        </w:r>
                        <w:r>
                          <w:rPr>
                            <w:rFonts w:hint="eastAsia" w:ascii="Times New Roman" w:hAnsi="Times New Roman" w:eastAsia="宋体" w:cs="宋体"/>
                            <w:color w:val="414141"/>
                            <w:kern w:val="2"/>
                            <w:sz w:val="24"/>
                            <w:szCs w:val="21"/>
                          </w:rPr>
                          <w:t>2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360" w:lineRule="exact"/>
                          <w:ind w:left="703" w:leftChars="0" w:hanging="283" w:firstLineChars="0"/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深化共青团宣传思想文化工作，</w:t>
                        </w:r>
                        <w:r>
                          <w:rPr>
                            <w:rFonts w:hint="default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创新开展新媒体工作，公众号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累计浏览量</w:t>
                        </w:r>
                        <w:r>
                          <w:rPr>
                            <w:rFonts w:hint="eastAsia" w:ascii="Times New Roman" w:hAnsi="Times New Roman" w:cs="Times New Roman"/>
                            <w:color w:val="414141"/>
                            <w:kern w:val="2"/>
                            <w:sz w:val="24"/>
                            <w:szCs w:val="24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万余次。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360" w:lineRule="exact"/>
                          <w:ind w:left="703" w:leftChars="0" w:hanging="283" w:firstLineChars="0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贯彻落实“全心全意服务同学”，聚焦急难愁盼，提升服务质量和水平</w:t>
                        </w:r>
                        <w:r>
                          <w:rPr>
                            <w:rFonts w:hint="eastAsia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before="0" w:beforeLines="30" w:beforeAutospacing="0" w:after="0" w:afterAutospacing="0" w:line="360" w:lineRule="exact"/>
                          <w:textAlignment w:val="auto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eastAsia" w:ascii="方正小标宋_GBK" w:hAnsi="方正小标宋_GBK" w:eastAsia="方正小标宋_GBK" w:cs="方正小标宋_GBK"/>
                            <w:b w:val="0"/>
                            <w:bCs w:val="0"/>
                            <w:color w:val="4B6EA2"/>
                            <w:kern w:val="2"/>
                            <w:sz w:val="21"/>
                            <w:szCs w:val="21"/>
                          </w:rPr>
                          <w:t>国际学院团委组织部负责人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</w:rPr>
                          <w:t xml:space="preserve">                                                     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  <w:lang w:val="en-US" w:eastAsia="zh-CN"/>
                          </w:rPr>
                          <w:t>22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</w:rPr>
                          <w:t>0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000000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--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  <w:lang w:val="en-US" w:eastAsia="zh-CN"/>
                          </w:rPr>
                          <w:t>2023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000000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.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  <w:lang w:val="en-US" w:eastAsia="zh-CN"/>
                          </w:rPr>
                          <w:t>06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360" w:lineRule="exact"/>
                          <w:ind w:left="703" w:leftChars="0" w:hanging="283" w:firstLineChars="0"/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处理新生团员团关系转接、毕业生学社衔接，覆盖团员</w:t>
                        </w:r>
                        <w:r>
                          <w:rPr>
                            <w:rFonts w:hint="eastAsia" w:ascii="Times New Roman" w:hAnsi="Times New Roman" w:eastAsia="宋体" w:cs="宋体"/>
                            <w:color w:val="414141"/>
                            <w:kern w:val="2"/>
                            <w:sz w:val="24"/>
                            <w:szCs w:val="21"/>
                          </w:rPr>
                          <w:t>550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余人。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360" w:lineRule="exact"/>
                          <w:ind w:left="703" w:leftChars="0" w:hanging="283"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协助开展的主题团日《喜迎二十大，永远跟党走，奋进新征程——转变就业观念，提升就业能力，成就就业梦想》选入</w:t>
                        </w:r>
                        <w:r>
                          <w:rPr>
                            <w:rFonts w:hint="eastAsia" w:ascii="Times New Roman" w:hAnsi="Times New Roman" w:eastAsia="宋体" w:cs="宋体"/>
                            <w:color w:val="414141"/>
                            <w:kern w:val="2"/>
                            <w:sz w:val="24"/>
                            <w:szCs w:val="21"/>
                          </w:rPr>
                          <w:t>2022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年度“十佳精品主题团日”名单。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360" w:lineRule="exact"/>
                          <w:ind w:left="703" w:leftChars="0" w:hanging="283"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参与组织重庆邮电大学第十七届田径运动会开幕式，获最佳组织奖。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bidi w:val="0"/>
                          <w:adjustRightInd/>
                          <w:snapToGrid/>
                          <w:spacing w:before="0" w:beforeLines="30" w:beforeAutospacing="0" w:after="0" w:afterAutospacing="0" w:line="360" w:lineRule="exact"/>
                          <w:textAlignment w:val="auto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eastAsia" w:ascii="方正小标宋_GBK" w:hAnsi="方正小标宋_GBK" w:eastAsia="方正小标宋_GBK" w:cs="方正小标宋_GBK"/>
                            <w:b w:val="0"/>
                            <w:bCs w:val="0"/>
                            <w:color w:val="4B6EA2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 xml:space="preserve">蓝山工作室UI设计部设计师 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</w:rPr>
                          <w:t xml:space="preserve">                                                     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  <w:lang w:val="en-US" w:eastAsia="zh-CN"/>
                          </w:rPr>
                          <w:t>22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</w:rPr>
                          <w:t>0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000000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--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  <w:lang w:val="en-US" w:eastAsia="zh-CN"/>
                          </w:rPr>
                          <w:t>2023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000000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.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  <w:lang w:val="en-US" w:eastAsia="zh-CN"/>
                          </w:rPr>
                          <w:t>04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360" w:lineRule="exact"/>
                          <w:ind w:left="703" w:leftChars="0" w:hanging="283" w:firstLineChars="0"/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参与重庆邮电大学校园服务小程序</w:t>
                        </w:r>
                        <w:r>
                          <w:rPr>
                            <w:rFonts w:hint="eastAsia" w:ascii="Times New Roman" w:hAnsi="Times New Roman" w:eastAsia="宋体" w:cs="宋体"/>
                            <w:color w:val="414141"/>
                            <w:kern w:val="2"/>
                            <w:sz w:val="24"/>
                            <w:szCs w:val="21"/>
                            <w:lang w:val="en-US" w:eastAsia="zh-CN"/>
                          </w:rPr>
                          <w:t>We</w:t>
                        </w:r>
                        <w:r>
                          <w:rPr>
                            <w:rFonts w:hint="eastAsia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重邮</w:t>
                        </w:r>
                        <w:r>
                          <w:rPr>
                            <w:rFonts w:hint="eastAsia" w:ascii="Times New Roman" w:hAnsi="Times New Roman" w:eastAsia="宋体" w:cs="宋体"/>
                            <w:color w:val="414141"/>
                            <w:kern w:val="2"/>
                            <w:sz w:val="24"/>
                            <w:szCs w:val="21"/>
                            <w:lang w:val="en-US" w:eastAsia="zh-CN"/>
                          </w:rPr>
                          <w:t>3.0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登录</w:t>
                        </w:r>
                        <w:r>
                          <w:rPr>
                            <w:rFonts w:hint="eastAsia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、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注册、</w:t>
                        </w:r>
                        <w:r>
                          <w:rPr>
                            <w:rFonts w:hint="eastAsia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课表、图书借用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等</w:t>
                        </w:r>
                        <w:r>
                          <w:rPr>
                            <w:rFonts w:hint="eastAsia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页面设计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 w:line="360" w:lineRule="exact"/>
                          <w:ind w:left="703" w:leftChars="0" w:hanging="283"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参与重庆市辅导员素质能力大赛数字竞赛系统</w:t>
                        </w:r>
                        <w:r>
                          <w:rPr>
                            <w:rFonts w:hint="eastAsia" w:ascii="Times New Roman" w:hAnsi="Times New Roman" w:eastAsia="宋体" w:cs="宋体"/>
                            <w:color w:val="414141"/>
                            <w:kern w:val="2"/>
                            <w:sz w:val="24"/>
                            <w:szCs w:val="21"/>
                            <w:lang w:val="en-US" w:eastAsia="zh-CN"/>
                          </w:rPr>
                          <w:t>PC</w:t>
                        </w:r>
                        <w:r>
                          <w:rPr>
                            <w:rFonts w:hint="eastAsia" w:cs="宋体"/>
                            <w:color w:val="414141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端登录、抽签结果的界面设计</w:t>
                        </w: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rect id="_x0000_s1026" o:spid="_x0000_s1026" o:spt="1" style="position:absolute;left:9182;top:10046;height:85;width:8182;v-text-anchor:middle;" fillcolor="#F2F2F2" filled="t" stroked="f" coordsize="21600,21600" o:gfxdata="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eMn/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bookmark-in-agenda_74359" o:spid="_x0000_s1026" o:spt="100" style="position:absolute;left:7036;top:9951;height:279;width:231;" fillcolor="#4B6EA2" filled="t" stroked="f" coordsize="500026,604534" o:gfxdata="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cfVgugAAANsA&#10;AAAPAAAAAAAAAAEAIAAAACIAAABkcnMvZG93bnJldi54bWxQSwECFAAUAAAACACHTuJAMy8FnjsA&#10;AAA5AAAAEAAAAAAAAAABACAAAAAJAQAAZHJzL3NoYXBleG1sLnhtbFBLBQYAAAAABgAGAFsBAACz&#10;AwAAAAA=&#10;" path="m118973,0l295167,0,295167,164805,349796,79256,404575,164805,404575,0,463407,0c483667,0,500026,16331,500026,36407l500026,568127c500026,588203,483667,604534,463407,604534l118973,604534xm0,0l73529,0,73529,604534,0,604534xe">
                  <v:path o:connectlocs="54,0;136,0;136,76;161,36;186,76;186,0;214,0;231,16;231,262;214,279;54,279;0,0;33,0;33,279;0,279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7438;top:9865;height:519;width:1709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B6EA2"/>
                            <w:kern w:val="2"/>
                            <w:sz w:val="28"/>
                            <w:szCs w:val="28"/>
                          </w:rPr>
                          <w:t>在校经历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 w:eastAsia="宋体" w:cs="宋体"/>
          <w:b/>
          <w:bCs/>
          <w:color w:val="4B6EA2"/>
          <w:kern w:val="2"/>
          <w:sz w:val="21"/>
          <w:szCs w:val="21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9678670</wp:posOffset>
                </wp:positionV>
                <wp:extent cx="6782435" cy="639445"/>
                <wp:effectExtent l="0" t="0" r="0" b="0"/>
                <wp:wrapNone/>
                <wp:docPr id="348" name="组合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2435" cy="639445"/>
                          <a:chOff x="6753" y="15683"/>
                          <a:chExt cx="10681" cy="1007"/>
                        </a:xfrm>
                      </wpg:grpSpPr>
                      <wps:wsp>
                        <wps:cNvPr id="8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6753" y="16171"/>
                            <a:ext cx="10681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  <w:jc w:val="both"/>
                                <w:rPr>
                                  <w:rFonts w:hint="eastAsia" w:ascii="宋体" w:hAnsi="宋体" w:eastAsia="宋体" w:cs="宋体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414141"/>
                                  <w:kern w:val="2"/>
                                  <w:sz w:val="21"/>
                                  <w:szCs w:val="21"/>
                                </w:rPr>
                                <w:t>本人为人细心，一丝不苟，能吃苦耐劳，工作脚踏实地。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male_45735"/>
                        <wps:cNvSpPr>
                          <a:spLocks noChangeAspect="1"/>
                        </wps:cNvSpPr>
                        <wps:spPr bwMode="auto">
                          <a:xfrm>
                            <a:off x="7029" y="15746"/>
                            <a:ext cx="238" cy="304"/>
                          </a:xfrm>
                          <a:custGeom>
                            <a:avLst/>
                            <a:gdLst>
                              <a:gd name="connsiteX0" fmla="*/ 118658 w 474552"/>
                              <a:gd name="connsiteY0" fmla="*/ 330881 h 607286"/>
                              <a:gd name="connsiteX1" fmla="*/ 128808 w 474552"/>
                              <a:gd name="connsiteY1" fmla="*/ 330881 h 607286"/>
                              <a:gd name="connsiteX2" fmla="*/ 138880 w 474552"/>
                              <a:gd name="connsiteY2" fmla="*/ 340467 h 607286"/>
                              <a:gd name="connsiteX3" fmla="*/ 237315 w 474552"/>
                              <a:gd name="connsiteY3" fmla="*/ 429642 h 607286"/>
                              <a:gd name="connsiteX4" fmla="*/ 335672 w 474552"/>
                              <a:gd name="connsiteY4" fmla="*/ 340467 h 607286"/>
                              <a:gd name="connsiteX5" fmla="*/ 345823 w 474552"/>
                              <a:gd name="connsiteY5" fmla="*/ 330881 h 607286"/>
                              <a:gd name="connsiteX6" fmla="*/ 355973 w 474552"/>
                              <a:gd name="connsiteY6" fmla="*/ 330881 h 607286"/>
                              <a:gd name="connsiteX7" fmla="*/ 474552 w 474552"/>
                              <a:gd name="connsiteY7" fmla="*/ 449363 h 607286"/>
                              <a:gd name="connsiteX8" fmla="*/ 474552 w 474552"/>
                              <a:gd name="connsiteY8" fmla="*/ 567845 h 607286"/>
                              <a:gd name="connsiteX9" fmla="*/ 435052 w 474552"/>
                              <a:gd name="connsiteY9" fmla="*/ 607286 h 607286"/>
                              <a:gd name="connsiteX10" fmla="*/ 39579 w 474552"/>
                              <a:gd name="connsiteY10" fmla="*/ 607286 h 607286"/>
                              <a:gd name="connsiteX11" fmla="*/ 0 w 474552"/>
                              <a:gd name="connsiteY11" fmla="*/ 567845 h 607286"/>
                              <a:gd name="connsiteX12" fmla="*/ 0 w 474552"/>
                              <a:gd name="connsiteY12" fmla="*/ 449363 h 607286"/>
                              <a:gd name="connsiteX13" fmla="*/ 118658 w 474552"/>
                              <a:gd name="connsiteY13" fmla="*/ 330881 h 607286"/>
                              <a:gd name="connsiteX14" fmla="*/ 315130 w 474552"/>
                              <a:gd name="connsiteY14" fmla="*/ 118095 h 607286"/>
                              <a:gd name="connsiteX15" fmla="*/ 237312 w 474552"/>
                              <a:gd name="connsiteY15" fmla="*/ 162332 h 607286"/>
                              <a:gd name="connsiteX16" fmla="*/ 135653 w 474552"/>
                              <a:gd name="connsiteY16" fmla="*/ 182682 h 607286"/>
                              <a:gd name="connsiteX17" fmla="*/ 237312 w 474552"/>
                              <a:gd name="connsiteY17" fmla="*/ 284120 h 607286"/>
                              <a:gd name="connsiteX18" fmla="*/ 338893 w 474552"/>
                              <a:gd name="connsiteY18" fmla="*/ 182682 h 607286"/>
                              <a:gd name="connsiteX19" fmla="*/ 315130 w 474552"/>
                              <a:gd name="connsiteY19" fmla="*/ 118095 h 607286"/>
                              <a:gd name="connsiteX20" fmla="*/ 237312 w 474552"/>
                              <a:gd name="connsiteY20" fmla="*/ 0 h 607286"/>
                              <a:gd name="connsiteX21" fmla="*/ 379572 w 474552"/>
                              <a:gd name="connsiteY21" fmla="*/ 162332 h 607286"/>
                              <a:gd name="connsiteX22" fmla="*/ 237312 w 474552"/>
                              <a:gd name="connsiteY22" fmla="*/ 324742 h 607286"/>
                              <a:gd name="connsiteX23" fmla="*/ 95052 w 474552"/>
                              <a:gd name="connsiteY23" fmla="*/ 162332 h 607286"/>
                              <a:gd name="connsiteX24" fmla="*/ 237312 w 474552"/>
                              <a:gd name="connsiteY24" fmla="*/ 0 h 6072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474552" h="607286">
                                <a:moveTo>
                                  <a:pt x="118658" y="330881"/>
                                </a:moveTo>
                                <a:lnTo>
                                  <a:pt x="128808" y="330881"/>
                                </a:lnTo>
                                <a:cubicBezTo>
                                  <a:pt x="134080" y="330881"/>
                                  <a:pt x="138329" y="335203"/>
                                  <a:pt x="138880" y="340467"/>
                                </a:cubicBezTo>
                                <a:cubicBezTo>
                                  <a:pt x="143680" y="390515"/>
                                  <a:pt x="185934" y="429642"/>
                                  <a:pt x="237315" y="429642"/>
                                </a:cubicBezTo>
                                <a:cubicBezTo>
                                  <a:pt x="288618" y="429642"/>
                                  <a:pt x="330872" y="390515"/>
                                  <a:pt x="335672" y="340467"/>
                                </a:cubicBezTo>
                                <a:cubicBezTo>
                                  <a:pt x="336223" y="335203"/>
                                  <a:pt x="340472" y="330881"/>
                                  <a:pt x="345823" y="330881"/>
                                </a:cubicBezTo>
                                <a:lnTo>
                                  <a:pt x="355973" y="330881"/>
                                </a:lnTo>
                                <a:cubicBezTo>
                                  <a:pt x="421518" y="330881"/>
                                  <a:pt x="474552" y="383915"/>
                                  <a:pt x="474552" y="449363"/>
                                </a:cubicBezTo>
                                <a:lnTo>
                                  <a:pt x="474552" y="567845"/>
                                </a:lnTo>
                                <a:cubicBezTo>
                                  <a:pt x="474552" y="589687"/>
                                  <a:pt x="456926" y="607286"/>
                                  <a:pt x="435052" y="607286"/>
                                </a:cubicBezTo>
                                <a:lnTo>
                                  <a:pt x="39579" y="607286"/>
                                </a:lnTo>
                                <a:cubicBezTo>
                                  <a:pt x="17704" y="607286"/>
                                  <a:pt x="0" y="589687"/>
                                  <a:pt x="0" y="567845"/>
                                </a:cubicBezTo>
                                <a:lnTo>
                                  <a:pt x="0" y="449363"/>
                                </a:lnTo>
                                <a:cubicBezTo>
                                  <a:pt x="0" y="383915"/>
                                  <a:pt x="53113" y="330881"/>
                                  <a:pt x="118658" y="330881"/>
                                </a:cubicBezTo>
                                <a:close/>
                                <a:moveTo>
                                  <a:pt x="315130" y="118095"/>
                                </a:moveTo>
                                <a:cubicBezTo>
                                  <a:pt x="305373" y="143632"/>
                                  <a:pt x="274372" y="162332"/>
                                  <a:pt x="237312" y="162332"/>
                                </a:cubicBezTo>
                                <a:cubicBezTo>
                                  <a:pt x="200173" y="162332"/>
                                  <a:pt x="135653" y="158010"/>
                                  <a:pt x="135653" y="182682"/>
                                </a:cubicBezTo>
                                <a:cubicBezTo>
                                  <a:pt x="135653" y="238705"/>
                                  <a:pt x="181132" y="284120"/>
                                  <a:pt x="237312" y="284120"/>
                                </a:cubicBezTo>
                                <a:cubicBezTo>
                                  <a:pt x="293335" y="284120"/>
                                  <a:pt x="338893" y="238705"/>
                                  <a:pt x="338893" y="182682"/>
                                </a:cubicBezTo>
                                <a:cubicBezTo>
                                  <a:pt x="338893" y="158010"/>
                                  <a:pt x="329765" y="135696"/>
                                  <a:pt x="315130" y="118095"/>
                                </a:cubicBezTo>
                                <a:close/>
                                <a:moveTo>
                                  <a:pt x="237312" y="0"/>
                                </a:moveTo>
                                <a:cubicBezTo>
                                  <a:pt x="315838" y="0"/>
                                  <a:pt x="379572" y="72680"/>
                                  <a:pt x="379572" y="162332"/>
                                </a:cubicBezTo>
                                <a:cubicBezTo>
                                  <a:pt x="379572" y="251984"/>
                                  <a:pt x="315838" y="324742"/>
                                  <a:pt x="237312" y="324742"/>
                                </a:cubicBezTo>
                                <a:cubicBezTo>
                                  <a:pt x="158707" y="324742"/>
                                  <a:pt x="95052" y="251984"/>
                                  <a:pt x="95052" y="162332"/>
                                </a:cubicBezTo>
                                <a:cubicBezTo>
                                  <a:pt x="95052" y="72680"/>
                                  <a:pt x="158707" y="0"/>
                                  <a:pt x="2373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B6EA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g:grpSp>
                        <wpg:cNvPr id="345" name="组合 345"/>
                        <wpg:cNvGrpSpPr/>
                        <wpg:grpSpPr>
                          <a:xfrm>
                            <a:off x="7438" y="15683"/>
                            <a:ext cx="9925" cy="518"/>
                            <a:chOff x="7438" y="15683"/>
                            <a:chExt cx="9925" cy="518"/>
                          </a:xfrm>
                        </wpg:grpSpPr>
                        <wps:wsp>
                          <wps:cNvPr id="35" name="矩形 35"/>
                          <wps:cNvSpPr/>
                          <wps:spPr>
                            <a:xfrm>
                              <a:off x="9223" y="15861"/>
                              <a:ext cx="8140" cy="8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38" y="15683"/>
                              <a:ext cx="1709" cy="5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4B6EA2"/>
                                    <w:kern w:val="2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55pt;margin-top:762.1pt;height:50.35pt;width:534.05pt;z-index:251664384;mso-width-relative:page;mso-height-relative:page;" coordorigin="6753,15683" coordsize="10681,1007" o:gfxdata="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">
                <o:lock v:ext="edit" aspectratio="f"/>
                <v:shape id="文本框 6" o:spid="_x0000_s1026" o:spt="202" type="#_x0000_t202" style="position:absolute;left:6753;top:16171;height:519;width:10681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  <w:jc w:val="both"/>
                          <w:rPr>
                            <w:rFonts w:hint="eastAsia" w:ascii="宋体" w:hAnsi="宋体" w:eastAsia="宋体" w:cs="宋体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414141"/>
                            <w:kern w:val="2"/>
                            <w:sz w:val="21"/>
                            <w:szCs w:val="21"/>
                          </w:rPr>
                          <w:t>本人为人细心，一丝不苟，能吃苦耐劳，工作脚踏实地。</w:t>
                        </w:r>
                      </w:p>
                    </w:txbxContent>
                  </v:textbox>
                </v:shape>
                <v:shape id="male_45735" o:spid="_x0000_s1026" o:spt="100" style="position:absolute;left:7029;top:15746;height:304;width:238;" fillcolor="#4B6EA2" filled="t" stroked="f" coordsize="474552,607286" o:gfxdata="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d4sOugAAANsA&#10;AAAPAAAAAAAAAAEAIAAAACIAAABkcnMvZG93bnJldi54bWxQSwECFAAUAAAACACHTuJAMy8FnjsA&#10;AAA5AAAAEAAAAAAAAAABACAAAAAJAQAAZHJzL3NoYXBleG1sLnhtbFBLBQYAAAAABgAGAFsBAACz&#10;AwAAAAA=&#10;" path="m118658,330881l128808,330881c134080,330881,138329,335203,138880,340467c143680,390515,185934,429642,237315,429642c288618,429642,330872,390515,335672,340467c336223,335203,340472,330881,345823,330881l355973,330881c421518,330881,474552,383915,474552,449363l474552,567845c474552,589687,456926,607286,435052,607286l39579,607286c17704,607286,0,589687,0,567845l0,449363c0,383915,53113,330881,118658,330881xm315130,118095c305373,143632,274372,162332,237312,162332c200173,162332,135653,158010,135653,182682c135653,238705,181132,284120,237312,284120c293335,284120,338893,238705,338893,182682c338893,158010,329765,135696,315130,118095xm237312,0c315838,0,379572,72680,379572,162332c379572,251984,315838,324742,237312,324742c158707,324742,95052,251984,95052,162332c95052,72680,158707,0,237312,0xe">
                  <v:path o:connectlocs="59,165;64,165;69,170;119,215;168,170;173,165;178,165;238,224;238,284;218,304;19,304;0,284;0,224;59,165;158,59;119,81;68,91;119,142;169,91;158,59;119,0;190,81;119,162;47,81;119,0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7438;top:15683;height:518;width:9925;" coordorigin="7438,15683" coordsize="9925,518" o:gfxdata="UEsDBAoAAAAAAIdO4kAAAAAAAAAAAAAAAAAEAAAAZHJzL1BLAwQUAAAACACHTuJApkPpaM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YwXyz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pkPpaMAAAADcAAAADwAAAAAAAAABACAAAAAiAAAAZHJzL2Rvd25yZXYu&#10;eG1sUEsBAhQAFAAAAAgAh07iQDMvBZ47AAAAOQAAABUAAAAAAAAAAQAgAAAADwEAAGRycy9ncm91&#10;cHNoYXBleG1sLnhtbFBLBQYAAAAABgAGAGABAADMAwAAAAA=&#10;">
                  <o:lock v:ext="edit" aspectratio="f"/>
                  <v:rect id="_x0000_s1026" o:spid="_x0000_s1026" o:spt="1" style="position:absolute;left:9223;top:15861;height:85;width:8140;v-text-anchor:middle;" fillcolor="#F2F2F2" filled="t" stroked="f" coordsize="21600,21600" o:gfxdata="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/d9BC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" o:spid="_x0000_s1026" o:spt="202" type="#_x0000_t202" style="position:absolute;left:7438;top:15683;height:519;width:1709;" filled="f" stroked="f" coordsize="21600,21600" o:gfxdata="UEsDBAoAAAAAAIdO4kAAAAAAAAAAAAAAAAAEAAAAZHJzL1BLAwQUAAAACACHTuJAC6tdEr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BfwP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tdE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exact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4B6EA2"/>
                              <w:kern w:val="2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 w:ascii="宋体" w:hAnsi="宋体" w:eastAsia="宋体" w:cs="宋体"/>
          <w:b/>
          <w:bCs/>
          <w:color w:val="4B6EA2"/>
          <w:kern w:val="2"/>
          <w:sz w:val="21"/>
          <w:szCs w:val="21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1727200</wp:posOffset>
                </wp:positionV>
                <wp:extent cx="6782435" cy="680085"/>
                <wp:effectExtent l="0" t="0" r="0" b="0"/>
                <wp:wrapNone/>
                <wp:docPr id="349" name="组合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2435" cy="680085"/>
                          <a:chOff x="9816" y="3466"/>
                          <a:chExt cx="10681" cy="1071"/>
                        </a:xfrm>
                      </wpg:grpSpPr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6" y="4018"/>
                            <a:ext cx="10681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  <w:jc w:val="both"/>
                                <w:rPr>
                                  <w:rFonts w:hint="default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重庆邮电大学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</w:rPr>
                                <w:t xml:space="preserve"> /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>软件工程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</w:rPr>
                                <w:t xml:space="preserve">  /  本科学历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</w:rPr>
                                <w:t xml:space="preserve">                            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B6EA2"/>
                                  <w:kern w:val="2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--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  <w:lang w:val="en-US" w:eastAsia="zh-CN"/>
                                </w:rPr>
                                <w:t>25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000000"/>
                                  <w:kern w:val="2"/>
                                  <w:sz w:val="24"/>
                                  <w:szCs w:val="21"/>
                                </w:rPr>
                                <w:t>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12245" y="3655"/>
                            <a:ext cx="8182" cy="8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" name="mortarboard_245998"/>
                        <wps:cNvSpPr>
                          <a:spLocks noChangeAspect="1"/>
                        </wps:cNvSpPr>
                        <wps:spPr bwMode="auto">
                          <a:xfrm>
                            <a:off x="10047" y="3579"/>
                            <a:ext cx="343" cy="245"/>
                          </a:xfrm>
                          <a:custGeom>
                            <a:avLst/>
                            <a:gdLst>
                              <a:gd name="connsiteX0" fmla="*/ 140092 w 599101"/>
                              <a:gd name="connsiteY0" fmla="*/ 241969 h 428191"/>
                              <a:gd name="connsiteX1" fmla="*/ 273465 w 599101"/>
                              <a:gd name="connsiteY1" fmla="*/ 284935 h 428191"/>
                              <a:gd name="connsiteX2" fmla="*/ 299637 w 599101"/>
                              <a:gd name="connsiteY2" fmla="*/ 288873 h 428191"/>
                              <a:gd name="connsiteX3" fmla="*/ 326169 w 599101"/>
                              <a:gd name="connsiteY3" fmla="*/ 284935 h 428191"/>
                              <a:gd name="connsiteX4" fmla="*/ 459541 w 599101"/>
                              <a:gd name="connsiteY4" fmla="*/ 241969 h 428191"/>
                              <a:gd name="connsiteX5" fmla="*/ 459541 w 599101"/>
                              <a:gd name="connsiteY5" fmla="*/ 358335 h 428191"/>
                              <a:gd name="connsiteX6" fmla="*/ 300355 w 599101"/>
                              <a:gd name="connsiteY6" fmla="*/ 411326 h 428191"/>
                              <a:gd name="connsiteX7" fmla="*/ 140092 w 599101"/>
                              <a:gd name="connsiteY7" fmla="*/ 358693 h 428191"/>
                              <a:gd name="connsiteX8" fmla="*/ 299640 w 599101"/>
                              <a:gd name="connsiteY8" fmla="*/ 73036 h 428191"/>
                              <a:gd name="connsiteX9" fmla="*/ 237615 w 599101"/>
                              <a:gd name="connsiteY9" fmla="*/ 106332 h 428191"/>
                              <a:gd name="connsiteX10" fmla="*/ 270241 w 599101"/>
                              <a:gd name="connsiteY10" fmla="*/ 135331 h 428191"/>
                              <a:gd name="connsiteX11" fmla="*/ 299640 w 599101"/>
                              <a:gd name="connsiteY11" fmla="*/ 139628 h 428191"/>
                              <a:gd name="connsiteX12" fmla="*/ 329398 w 599101"/>
                              <a:gd name="connsiteY12" fmla="*/ 135331 h 428191"/>
                              <a:gd name="connsiteX13" fmla="*/ 362024 w 599101"/>
                              <a:gd name="connsiteY13" fmla="*/ 106332 h 428191"/>
                              <a:gd name="connsiteX14" fmla="*/ 299640 w 599101"/>
                              <a:gd name="connsiteY14" fmla="*/ 73036 h 428191"/>
                              <a:gd name="connsiteX15" fmla="*/ 299640 w 599101"/>
                              <a:gd name="connsiteY15" fmla="*/ 0 h 428191"/>
                              <a:gd name="connsiteX16" fmla="*/ 308245 w 599101"/>
                              <a:gd name="connsiteY16" fmla="*/ 1432 h 428191"/>
                              <a:gd name="connsiteX17" fmla="*/ 579292 w 599101"/>
                              <a:gd name="connsiteY17" fmla="*/ 88789 h 428191"/>
                              <a:gd name="connsiteX18" fmla="*/ 578575 w 599101"/>
                              <a:gd name="connsiteY18" fmla="*/ 143208 h 428191"/>
                              <a:gd name="connsiteX19" fmla="*/ 458468 w 599101"/>
                              <a:gd name="connsiteY19" fmla="*/ 181874 h 428191"/>
                              <a:gd name="connsiteX20" fmla="*/ 307528 w 599101"/>
                              <a:gd name="connsiteY20" fmla="*/ 230564 h 428191"/>
                              <a:gd name="connsiteX21" fmla="*/ 298923 w 599101"/>
                              <a:gd name="connsiteY21" fmla="*/ 231996 h 428191"/>
                              <a:gd name="connsiteX22" fmla="*/ 290319 w 599101"/>
                              <a:gd name="connsiteY22" fmla="*/ 230564 h 428191"/>
                              <a:gd name="connsiteX23" fmla="*/ 139020 w 599101"/>
                              <a:gd name="connsiteY23" fmla="*/ 181874 h 428191"/>
                              <a:gd name="connsiteX24" fmla="*/ 99940 w 599101"/>
                              <a:gd name="connsiteY24" fmla="*/ 168985 h 428191"/>
                              <a:gd name="connsiteX25" fmla="*/ 99940 w 599101"/>
                              <a:gd name="connsiteY25" fmla="*/ 199059 h 428191"/>
                              <a:gd name="connsiteX26" fmla="*/ 99940 w 599101"/>
                              <a:gd name="connsiteY26" fmla="*/ 229132 h 428191"/>
                              <a:gd name="connsiteX27" fmla="*/ 99940 w 599101"/>
                              <a:gd name="connsiteY27" fmla="*/ 404204 h 428191"/>
                              <a:gd name="connsiteX28" fmla="*/ 75919 w 599101"/>
                              <a:gd name="connsiteY28" fmla="*/ 428191 h 428191"/>
                              <a:gd name="connsiteX29" fmla="*/ 52256 w 599101"/>
                              <a:gd name="connsiteY29" fmla="*/ 404204 h 428191"/>
                              <a:gd name="connsiteX30" fmla="*/ 52256 w 599101"/>
                              <a:gd name="connsiteY30" fmla="*/ 213737 h 428191"/>
                              <a:gd name="connsiteX31" fmla="*/ 52256 w 599101"/>
                              <a:gd name="connsiteY31" fmla="*/ 183664 h 428191"/>
                              <a:gd name="connsiteX32" fmla="*/ 52256 w 599101"/>
                              <a:gd name="connsiteY32" fmla="*/ 153590 h 428191"/>
                              <a:gd name="connsiteX33" fmla="*/ 19630 w 599101"/>
                              <a:gd name="connsiteY33" fmla="*/ 143208 h 428191"/>
                              <a:gd name="connsiteX34" fmla="*/ 19630 w 599101"/>
                              <a:gd name="connsiteY34" fmla="*/ 88789 h 428191"/>
                              <a:gd name="connsiteX35" fmla="*/ 291036 w 599101"/>
                              <a:gd name="connsiteY35" fmla="*/ 1432 h 428191"/>
                              <a:gd name="connsiteX36" fmla="*/ 299640 w 599101"/>
                              <a:gd name="connsiteY36" fmla="*/ 0 h 4281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599101" h="428191">
                                <a:moveTo>
                                  <a:pt x="140092" y="241969"/>
                                </a:moveTo>
                                <a:lnTo>
                                  <a:pt x="273465" y="284935"/>
                                </a:lnTo>
                                <a:cubicBezTo>
                                  <a:pt x="282070" y="287799"/>
                                  <a:pt x="290674" y="288873"/>
                                  <a:pt x="299637" y="288873"/>
                                </a:cubicBezTo>
                                <a:cubicBezTo>
                                  <a:pt x="308959" y="288873"/>
                                  <a:pt x="317564" y="287799"/>
                                  <a:pt x="326169" y="284935"/>
                                </a:cubicBezTo>
                                <a:lnTo>
                                  <a:pt x="459541" y="241969"/>
                                </a:lnTo>
                                <a:lnTo>
                                  <a:pt x="459541" y="358335"/>
                                </a:lnTo>
                                <a:cubicBezTo>
                                  <a:pt x="459541" y="387337"/>
                                  <a:pt x="388553" y="411326"/>
                                  <a:pt x="300355" y="411326"/>
                                </a:cubicBezTo>
                                <a:cubicBezTo>
                                  <a:pt x="211798" y="411326"/>
                                  <a:pt x="140092" y="388053"/>
                                  <a:pt x="140092" y="358693"/>
                                </a:cubicBezTo>
                                <a:close/>
                                <a:moveTo>
                                  <a:pt x="299640" y="73036"/>
                                </a:moveTo>
                                <a:cubicBezTo>
                                  <a:pt x="265222" y="73036"/>
                                  <a:pt x="237615" y="87715"/>
                                  <a:pt x="237615" y="106332"/>
                                </a:cubicBezTo>
                                <a:cubicBezTo>
                                  <a:pt x="237615" y="118862"/>
                                  <a:pt x="250880" y="129603"/>
                                  <a:pt x="270241" y="135331"/>
                                </a:cubicBezTo>
                                <a:cubicBezTo>
                                  <a:pt x="278846" y="138195"/>
                                  <a:pt x="289243" y="139628"/>
                                  <a:pt x="299640" y="139628"/>
                                </a:cubicBezTo>
                                <a:cubicBezTo>
                                  <a:pt x="310396" y="139628"/>
                                  <a:pt x="320793" y="137837"/>
                                  <a:pt x="329398" y="135331"/>
                                </a:cubicBezTo>
                                <a:cubicBezTo>
                                  <a:pt x="348400" y="129603"/>
                                  <a:pt x="361307" y="118862"/>
                                  <a:pt x="362024" y="106332"/>
                                </a:cubicBezTo>
                                <a:cubicBezTo>
                                  <a:pt x="362024" y="87715"/>
                                  <a:pt x="334059" y="73036"/>
                                  <a:pt x="299640" y="73036"/>
                                </a:cubicBezTo>
                                <a:close/>
                                <a:moveTo>
                                  <a:pt x="299640" y="0"/>
                                </a:moveTo>
                                <a:cubicBezTo>
                                  <a:pt x="302508" y="0"/>
                                  <a:pt x="305377" y="358"/>
                                  <a:pt x="308245" y="1432"/>
                                </a:cubicBezTo>
                                <a:lnTo>
                                  <a:pt x="579292" y="88789"/>
                                </a:lnTo>
                                <a:cubicBezTo>
                                  <a:pt x="605823" y="96665"/>
                                  <a:pt x="605823" y="134615"/>
                                  <a:pt x="578575" y="143208"/>
                                </a:cubicBezTo>
                                <a:lnTo>
                                  <a:pt x="458468" y="181874"/>
                                </a:lnTo>
                                <a:lnTo>
                                  <a:pt x="307528" y="230564"/>
                                </a:lnTo>
                                <a:cubicBezTo>
                                  <a:pt x="304660" y="231280"/>
                                  <a:pt x="301791" y="231996"/>
                                  <a:pt x="298923" y="231996"/>
                                </a:cubicBezTo>
                                <a:cubicBezTo>
                                  <a:pt x="296055" y="231996"/>
                                  <a:pt x="293187" y="231280"/>
                                  <a:pt x="290319" y="230564"/>
                                </a:cubicBezTo>
                                <a:lnTo>
                                  <a:pt x="139020" y="181874"/>
                                </a:lnTo>
                                <a:lnTo>
                                  <a:pt x="99940" y="168985"/>
                                </a:lnTo>
                                <a:lnTo>
                                  <a:pt x="99940" y="199059"/>
                                </a:lnTo>
                                <a:lnTo>
                                  <a:pt x="99940" y="229132"/>
                                </a:lnTo>
                                <a:lnTo>
                                  <a:pt x="99940" y="404204"/>
                                </a:lnTo>
                                <a:cubicBezTo>
                                  <a:pt x="99940" y="417450"/>
                                  <a:pt x="89543" y="428191"/>
                                  <a:pt x="75919" y="428191"/>
                                </a:cubicBezTo>
                                <a:cubicBezTo>
                                  <a:pt x="62653" y="428191"/>
                                  <a:pt x="52256" y="417450"/>
                                  <a:pt x="52256" y="404204"/>
                                </a:cubicBezTo>
                                <a:lnTo>
                                  <a:pt x="52256" y="213737"/>
                                </a:lnTo>
                                <a:lnTo>
                                  <a:pt x="52256" y="183664"/>
                                </a:lnTo>
                                <a:lnTo>
                                  <a:pt x="52256" y="153590"/>
                                </a:lnTo>
                                <a:lnTo>
                                  <a:pt x="19630" y="143208"/>
                                </a:lnTo>
                                <a:cubicBezTo>
                                  <a:pt x="-6543" y="134615"/>
                                  <a:pt x="-6543" y="96665"/>
                                  <a:pt x="19630" y="88789"/>
                                </a:cubicBezTo>
                                <a:lnTo>
                                  <a:pt x="291036" y="1432"/>
                                </a:lnTo>
                                <a:cubicBezTo>
                                  <a:pt x="293904" y="358"/>
                                  <a:pt x="296772" y="0"/>
                                  <a:pt x="29964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B6EA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01" y="3466"/>
                            <a:ext cx="1709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4B6EA2"/>
                                  <w:kern w:val="2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.55pt;margin-top:136pt;height:53.55pt;width:534.05pt;z-index:251664384;mso-width-relative:page;mso-height-relative:page;" coordorigin="9816,3466" coordsize="10681,1071" o:gfxdata="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">
                <o:lock v:ext="edit" aspectratio="f"/>
                <v:shape id="文本框 2" o:spid="_x0000_s1026" o:spt="202" type="#_x0000_t202" style="position:absolute;left:9816;top:4018;height:519;width:10681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  <w:jc w:val="both"/>
                          <w:rPr>
                            <w:rFonts w:hint="default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重庆邮电大学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</w:rPr>
                          <w:t xml:space="preserve"> /  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>软件工程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</w:rPr>
                          <w:t xml:space="preserve">  /  本科学历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</w:rPr>
                          <w:t xml:space="preserve">                            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B6EA2"/>
                            <w:kern w:val="2"/>
                            <w:sz w:val="2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</w:rPr>
                          <w:t>09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--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  <w:lang w:val="en-US" w:eastAsia="zh-CN"/>
                          </w:rPr>
                          <w:t>25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000000"/>
                            <w:kern w:val="2"/>
                            <w:sz w:val="24"/>
                            <w:szCs w:val="21"/>
                          </w:rPr>
                          <w:t>06</w:t>
                        </w:r>
                      </w:p>
                    </w:txbxContent>
                  </v:textbox>
                </v:shape>
                <v:rect id="_x0000_s1026" o:spid="_x0000_s1026" o:spt="1" style="position:absolute;left:12245;top:3655;height:85;width:8182;v-text-anchor:middle;" fillcolor="#F2F2F2" filled="t" stroked="f" coordsize="21600,21600" o:gfxdata="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byE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mortarboard_245998" o:spid="_x0000_s1026" o:spt="100" style="position:absolute;left:10047;top:3579;height:245;width:343;" fillcolor="#4B6EA2" filled="t" stroked="f" coordsize="599101,428191" o:gfxdata="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C79tbgAAADbAAAA&#10;DwAAAAAAAAABACAAAAAiAAAAZHJzL2Rvd25yZXYueG1sUEsBAhQAFAAAAAgAh07iQDMvBZ47AAAA&#10;OQAAABAAAAAAAAAAAQAgAAAABwEAAGRycy9zaGFwZXhtbC54bWxQSwUGAAAAAAYABgBbAQAAsQMA&#10;AAAA&#10;" path="m140092,241969l273465,284935c282070,287799,290674,288873,299637,288873c308959,288873,317564,287799,326169,284935l459541,241969,459541,358335c459541,387337,388553,411326,300355,411326c211798,411326,140092,388053,140092,358693xm299640,73036c265222,73036,237615,87715,237615,106332c237615,118862,250880,129603,270241,135331c278846,138195,289243,139628,299640,139628c310396,139628,320793,137837,329398,135331c348400,129603,361307,118862,362024,106332c362024,87715,334059,73036,299640,73036xm299640,0c302508,0,305377,358,308245,1432l579292,88789c605823,96665,605823,134615,578575,143208l458468,181874,307528,230564c304660,231280,301791,231996,298923,231996c296055,231996,293187,231280,290319,230564l139020,181874,99940,168985,99940,199059,99940,229132,99940,404204c99940,417450,89543,428191,75919,428191c62653,428191,52256,417450,52256,404204l52256,213737,52256,183664,52256,153590,19630,143208c-6543,134615,-6543,96665,19630,88789l291036,1432c293904,358,296772,0,299640,0xe">
                  <v:path o:connectlocs="80,138;156,163;171,165;186,163;263,138;263,205;171,235;80,205;171,41;136,60;154,77;171,79;188,77;207,60;171,41;171,0;176,0;331,50;331,81;262,104;176,131;171,132;166,131;79,104;57,96;57,113;57,131;57,231;43,245;29,231;29,122;29,105;29,87;11,81;11,50;166,0;171,0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0501;top:3466;height:519;width:1709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4B6EA2"/>
                            <w:kern w:val="2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 w:eastAsia="宋体" w:cs="宋体"/>
          <w:b/>
          <w:bCs/>
          <w:color w:val="4B6EA2"/>
          <w:kern w:val="2"/>
          <w:sz w:val="21"/>
          <w:szCs w:val="21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13335</wp:posOffset>
                </wp:positionV>
                <wp:extent cx="2383790" cy="746125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790" cy="7461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auto"/>
                              <w:rPr>
                                <w:rFonts w:hint="eastAsia" w:ascii="方正黑体_GBK" w:hAnsi="方正黑体_GBK" w:eastAsia="方正黑体_GBK" w:cs="方正黑体_GBK"/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 w:ascii="方正黑体_GBK" w:hAnsi="方正黑体_GBK" w:eastAsia="方正黑体_GBK" w:cs="方正黑体_GBK"/>
                                <w:b/>
                                <w:bCs/>
                                <w:color w:val="4B6EA2"/>
                                <w:spacing w:val="60"/>
                                <w:sz w:val="84"/>
                                <w:szCs w:val="84"/>
                                <w:lang w:val="en-US" w:eastAsia="zh-CN"/>
                              </w:rPr>
                              <w:t>黑昀熙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55pt;margin-top:1.05pt;height:58.75pt;width:187.7pt;z-index:251661312;mso-width-relative:page;mso-height-relative:page;" filled="f" stroked="f" coordsize="21600,21600" o:gfxdata="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X52FDZAAAA&#10;CAEAAA8AAAAAAAAAAQAgAAAAIgAAAGRycy9kb3ducmV2LnhtbFBLAQIUABQAAAAIAIdO4kCmeIEt&#10;qgEAAEc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240" w:lineRule="auto"/>
                        <w:rPr>
                          <w:rFonts w:hint="eastAsia" w:ascii="方正黑体_GBK" w:hAnsi="方正黑体_GBK" w:eastAsia="方正黑体_GBK" w:cs="方正黑体_GBK"/>
                          <w:b/>
                          <w:bCs/>
                          <w:sz w:val="84"/>
                          <w:szCs w:val="84"/>
                        </w:rPr>
                      </w:pPr>
                      <w:r>
                        <w:rPr>
                          <w:rFonts w:hint="eastAsia" w:ascii="方正黑体_GBK" w:hAnsi="方正黑体_GBK" w:eastAsia="方正黑体_GBK" w:cs="方正黑体_GBK"/>
                          <w:b/>
                          <w:bCs/>
                          <w:color w:val="4B6EA2"/>
                          <w:spacing w:val="60"/>
                          <w:sz w:val="84"/>
                          <w:szCs w:val="84"/>
                          <w:lang w:val="en-US" w:eastAsia="zh-CN"/>
                        </w:rPr>
                        <w:t>黑昀熙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b/>
          <w:bCs/>
          <w:color w:val="4B6EA2"/>
          <w:kern w:val="2"/>
          <w:sz w:val="21"/>
          <w:szCs w:val="21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779780</wp:posOffset>
                </wp:positionV>
                <wp:extent cx="5603240" cy="739775"/>
                <wp:effectExtent l="0" t="0" r="10160" b="952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240" cy="739775"/>
                          <a:chOff x="6562" y="1787"/>
                          <a:chExt cx="8824" cy="1165"/>
                        </a:xfrm>
                      </wpg:grpSpPr>
                      <wps:wsp>
                        <wps:cNvPr id="9" name="平行四边形 9"/>
                        <wps:cNvSpPr/>
                        <wps:spPr>
                          <a:xfrm>
                            <a:off x="6562" y="1866"/>
                            <a:ext cx="8824" cy="1087"/>
                          </a:xfrm>
                          <a:prstGeom prst="parallelogram">
                            <a:avLst>
                              <a:gd name="adj" fmla="val 39345"/>
                            </a:avLst>
                          </a:prstGeom>
                          <a:solidFill>
                            <a:srgbClr val="4B6EA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文本框 42"/>
                        <wps:cNvSpPr txBox="1"/>
                        <wps:spPr>
                          <a:xfrm>
                            <a:off x="8344" y="1787"/>
                            <a:ext cx="2552" cy="1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生日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FFFFFF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FFFFFF"/>
                                  <w:sz w:val="24"/>
                                  <w:szCs w:val="20"/>
                                  <w:lang w:val="en-US" w:eastAsia="zh-CN"/>
                                </w:rPr>
                                <w:t>2002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FFFFFF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FFFFFF"/>
                                  <w:sz w:val="24"/>
                                  <w:szCs w:val="20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FFFFFF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FFFFFF"/>
                                  <w:sz w:val="24"/>
                                  <w:szCs w:val="20"/>
                                  <w:lang w:val="en-US" w:eastAsia="zh-CN"/>
                                </w:rPr>
                                <w:t>19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FFFFFF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  <w:rPr>
                                  <w:rFonts w:hint="default" w:eastAsia="微软雅黑 Ligh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电话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FFFFFF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FFFFFF"/>
                                  <w:sz w:val="24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FFFFFF"/>
                                  <w:sz w:val="24"/>
                                  <w:szCs w:val="20"/>
                                  <w:lang w:val="en-US" w:eastAsia="zh-CN"/>
                                </w:rPr>
                                <w:t>85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FFFFFF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FFFFFF"/>
                                  <w:sz w:val="24"/>
                                  <w:szCs w:val="20"/>
                                  <w:lang w:val="en-US" w:eastAsia="zh-CN"/>
                                </w:rPr>
                                <w:t>6399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FFFFFF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FFFFFF"/>
                                  <w:sz w:val="24"/>
                                  <w:szCs w:val="20"/>
                                  <w:lang w:val="en-US" w:eastAsia="zh-CN"/>
                                </w:rPr>
                                <w:t>3663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文本框 42"/>
                        <wps:cNvSpPr txBox="1"/>
                        <wps:spPr>
                          <a:xfrm>
                            <a:off x="11223" y="1787"/>
                            <a:ext cx="3841" cy="1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现居：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lang w:val="en-US" w:eastAsia="zh-CN"/>
                                </w:rPr>
                                <w:t>重庆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市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lang w:val="en-US" w:eastAsia="zh-CN"/>
                                </w:rPr>
                                <w:t>南岸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区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  <w:t>邮箱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FFFFFF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FFFFFF"/>
                                  <w:sz w:val="20"/>
                                  <w:szCs w:val="20"/>
                                  <w:lang w:val="en-US" w:eastAsia="zh-CN"/>
                                </w:rPr>
                                <w:t>heiyunxi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FFFFFF"/>
                                  <w:sz w:val="20"/>
                                  <w:szCs w:val="20"/>
                                </w:rPr>
                                <w:t>@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FFFFFF"/>
                                  <w:sz w:val="24"/>
                                  <w:szCs w:val="20"/>
                                  <w:lang w:val="en-US" w:eastAsia="zh-CN"/>
                                </w:rPr>
                                <w:t>163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FFFFFF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hint="eastAsia" w:ascii="Times New Roman" w:hAnsi="Times New Roman" w:eastAsia="微软雅黑 Light" w:cs="Times New Roman"/>
                                  <w:color w:val="FFFFFF"/>
                                  <w:sz w:val="20"/>
                                  <w:szCs w:val="20"/>
                                </w:rPr>
                                <w:t>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location-pointer_64679"/>
                        <wps:cNvSpPr>
                          <a:spLocks noChangeAspect="1"/>
                        </wps:cNvSpPr>
                        <wps:spPr bwMode="auto">
                          <a:xfrm>
                            <a:off x="10890" y="2041"/>
                            <a:ext cx="213" cy="263"/>
                          </a:xfrm>
                          <a:custGeom>
                            <a:avLst/>
                            <a:gdLst>
                              <a:gd name="connsiteX0" fmla="*/ 243063 w 485843"/>
                              <a:gd name="connsiteY0" fmla="*/ 122511 h 600441"/>
                              <a:gd name="connsiteX1" fmla="*/ 130548 w 485843"/>
                              <a:gd name="connsiteY1" fmla="*/ 234807 h 600441"/>
                              <a:gd name="connsiteX2" fmla="*/ 243063 w 485843"/>
                              <a:gd name="connsiteY2" fmla="*/ 346860 h 600441"/>
                              <a:gd name="connsiteX3" fmla="*/ 355578 w 485843"/>
                              <a:gd name="connsiteY3" fmla="*/ 234807 h 600441"/>
                              <a:gd name="connsiteX4" fmla="*/ 243063 w 485843"/>
                              <a:gd name="connsiteY4" fmla="*/ 122511 h 600441"/>
                              <a:gd name="connsiteX5" fmla="*/ 243063 w 485843"/>
                              <a:gd name="connsiteY5" fmla="*/ 90183 h 600441"/>
                              <a:gd name="connsiteX6" fmla="*/ 387969 w 485843"/>
                              <a:gd name="connsiteY6" fmla="*/ 234807 h 600441"/>
                              <a:gd name="connsiteX7" fmla="*/ 243063 w 485843"/>
                              <a:gd name="connsiteY7" fmla="*/ 379431 h 600441"/>
                              <a:gd name="connsiteX8" fmla="*/ 98157 w 485843"/>
                              <a:gd name="connsiteY8" fmla="*/ 234807 h 600441"/>
                              <a:gd name="connsiteX9" fmla="*/ 243063 w 485843"/>
                              <a:gd name="connsiteY9" fmla="*/ 90183 h 600441"/>
                              <a:gd name="connsiteX10" fmla="*/ 243043 w 485843"/>
                              <a:gd name="connsiteY10" fmla="*/ 48619 h 600441"/>
                              <a:gd name="connsiteX11" fmla="*/ 48706 w 485843"/>
                              <a:gd name="connsiteY11" fmla="*/ 242607 h 600441"/>
                              <a:gd name="connsiteX12" fmla="*/ 243043 w 485843"/>
                              <a:gd name="connsiteY12" fmla="*/ 541612 h 600441"/>
                              <a:gd name="connsiteX13" fmla="*/ 437137 w 485843"/>
                              <a:gd name="connsiteY13" fmla="*/ 242607 h 600441"/>
                              <a:gd name="connsiteX14" fmla="*/ 243043 w 485843"/>
                              <a:gd name="connsiteY14" fmla="*/ 48619 h 600441"/>
                              <a:gd name="connsiteX15" fmla="*/ 243043 w 485843"/>
                              <a:gd name="connsiteY15" fmla="*/ 0 h 600441"/>
                              <a:gd name="connsiteX16" fmla="*/ 485843 w 485843"/>
                              <a:gd name="connsiteY16" fmla="*/ 242607 h 600441"/>
                              <a:gd name="connsiteX17" fmla="*/ 371384 w 485843"/>
                              <a:gd name="connsiteY17" fmla="*/ 469657 h 600441"/>
                              <a:gd name="connsiteX18" fmla="*/ 260090 w 485843"/>
                              <a:gd name="connsiteY18" fmla="*/ 593391 h 600441"/>
                              <a:gd name="connsiteX19" fmla="*/ 243043 w 485843"/>
                              <a:gd name="connsiteY19" fmla="*/ 600441 h 600441"/>
                              <a:gd name="connsiteX20" fmla="*/ 225996 w 485843"/>
                              <a:gd name="connsiteY20" fmla="*/ 593391 h 600441"/>
                              <a:gd name="connsiteX21" fmla="*/ 114703 w 485843"/>
                              <a:gd name="connsiteY21" fmla="*/ 469657 h 600441"/>
                              <a:gd name="connsiteX22" fmla="*/ 0 w 485843"/>
                              <a:gd name="connsiteY22" fmla="*/ 242607 h 600441"/>
                              <a:gd name="connsiteX23" fmla="*/ 243043 w 485843"/>
                              <a:gd name="connsiteY23" fmla="*/ 0 h 6004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485843" h="600441">
                                <a:moveTo>
                                  <a:pt x="243063" y="122511"/>
                                </a:moveTo>
                                <a:cubicBezTo>
                                  <a:pt x="180960" y="122511"/>
                                  <a:pt x="130548" y="172825"/>
                                  <a:pt x="130548" y="234807"/>
                                </a:cubicBezTo>
                                <a:cubicBezTo>
                                  <a:pt x="130548" y="296546"/>
                                  <a:pt x="180960" y="346860"/>
                                  <a:pt x="243063" y="346860"/>
                                </a:cubicBezTo>
                                <a:cubicBezTo>
                                  <a:pt x="304922" y="346860"/>
                                  <a:pt x="355578" y="296546"/>
                                  <a:pt x="355578" y="234807"/>
                                </a:cubicBezTo>
                                <a:cubicBezTo>
                                  <a:pt x="355578" y="172825"/>
                                  <a:pt x="304922" y="122511"/>
                                  <a:pt x="243063" y="122511"/>
                                </a:cubicBezTo>
                                <a:close/>
                                <a:moveTo>
                                  <a:pt x="243063" y="90183"/>
                                </a:moveTo>
                                <a:cubicBezTo>
                                  <a:pt x="322944" y="90183"/>
                                  <a:pt x="387969" y="155082"/>
                                  <a:pt x="387969" y="234807"/>
                                </a:cubicBezTo>
                                <a:cubicBezTo>
                                  <a:pt x="387969" y="314533"/>
                                  <a:pt x="322944" y="379431"/>
                                  <a:pt x="243063" y="379431"/>
                                </a:cubicBezTo>
                                <a:cubicBezTo>
                                  <a:pt x="163182" y="379431"/>
                                  <a:pt x="98157" y="314533"/>
                                  <a:pt x="98157" y="234807"/>
                                </a:cubicBezTo>
                                <a:cubicBezTo>
                                  <a:pt x="98157" y="155082"/>
                                  <a:pt x="163182" y="90183"/>
                                  <a:pt x="243063" y="90183"/>
                                </a:cubicBezTo>
                                <a:close/>
                                <a:moveTo>
                                  <a:pt x="243043" y="48619"/>
                                </a:moveTo>
                                <a:cubicBezTo>
                                  <a:pt x="135890" y="48619"/>
                                  <a:pt x="48706" y="135646"/>
                                  <a:pt x="48706" y="242607"/>
                                </a:cubicBezTo>
                                <a:cubicBezTo>
                                  <a:pt x="48706" y="325016"/>
                                  <a:pt x="176316" y="473060"/>
                                  <a:pt x="243043" y="541612"/>
                                </a:cubicBezTo>
                                <a:cubicBezTo>
                                  <a:pt x="309771" y="473060"/>
                                  <a:pt x="437137" y="325016"/>
                                  <a:pt x="437137" y="242607"/>
                                </a:cubicBezTo>
                                <a:cubicBezTo>
                                  <a:pt x="437137" y="135646"/>
                                  <a:pt x="350197" y="48619"/>
                                  <a:pt x="243043" y="48619"/>
                                </a:cubicBezTo>
                                <a:close/>
                                <a:moveTo>
                                  <a:pt x="243043" y="0"/>
                                </a:moveTo>
                                <a:cubicBezTo>
                                  <a:pt x="376985" y="0"/>
                                  <a:pt x="485843" y="108663"/>
                                  <a:pt x="485843" y="242607"/>
                                </a:cubicBezTo>
                                <a:cubicBezTo>
                                  <a:pt x="485843" y="298033"/>
                                  <a:pt x="447365" y="374607"/>
                                  <a:pt x="371384" y="469657"/>
                                </a:cubicBezTo>
                                <a:cubicBezTo>
                                  <a:pt x="316346" y="538452"/>
                                  <a:pt x="262282" y="591204"/>
                                  <a:pt x="260090" y="593391"/>
                                </a:cubicBezTo>
                                <a:cubicBezTo>
                                  <a:pt x="255220" y="598010"/>
                                  <a:pt x="249132" y="600441"/>
                                  <a:pt x="243043" y="600441"/>
                                </a:cubicBezTo>
                                <a:cubicBezTo>
                                  <a:pt x="236955" y="600441"/>
                                  <a:pt x="230867" y="598010"/>
                                  <a:pt x="225996" y="593391"/>
                                </a:cubicBezTo>
                                <a:cubicBezTo>
                                  <a:pt x="223804" y="591204"/>
                                  <a:pt x="169741" y="538452"/>
                                  <a:pt x="114703" y="469657"/>
                                </a:cubicBezTo>
                                <a:cubicBezTo>
                                  <a:pt x="38721" y="374607"/>
                                  <a:pt x="0" y="298033"/>
                                  <a:pt x="0" y="242607"/>
                                </a:cubicBezTo>
                                <a:cubicBezTo>
                                  <a:pt x="0" y="108663"/>
                                  <a:pt x="109102" y="0"/>
                                  <a:pt x="2430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4" name="analog-stopwatch_67066"/>
                        <wps:cNvSpPr>
                          <a:spLocks noChangeAspect="1"/>
                        </wps:cNvSpPr>
                        <wps:spPr bwMode="auto">
                          <a:xfrm>
                            <a:off x="8089" y="2034"/>
                            <a:ext cx="230" cy="271"/>
                          </a:xfrm>
                          <a:custGeom>
                            <a:avLst/>
                            <a:gdLst>
                              <a:gd name="connsiteX0" fmla="*/ 257566 w 515127"/>
                              <a:gd name="connsiteY0" fmla="*/ 250649 h 606722"/>
                              <a:gd name="connsiteX1" fmla="*/ 277416 w 515127"/>
                              <a:gd name="connsiteY1" fmla="*/ 270375 h 606722"/>
                              <a:gd name="connsiteX2" fmla="*/ 277416 w 515127"/>
                              <a:gd name="connsiteY2" fmla="*/ 329730 h 606722"/>
                              <a:gd name="connsiteX3" fmla="*/ 336876 w 515127"/>
                              <a:gd name="connsiteY3" fmla="*/ 329730 h 606722"/>
                              <a:gd name="connsiteX4" fmla="*/ 356637 w 515127"/>
                              <a:gd name="connsiteY4" fmla="*/ 349544 h 606722"/>
                              <a:gd name="connsiteX5" fmla="*/ 336876 w 515127"/>
                              <a:gd name="connsiteY5" fmla="*/ 369270 h 606722"/>
                              <a:gd name="connsiteX6" fmla="*/ 257566 w 515127"/>
                              <a:gd name="connsiteY6" fmla="*/ 369270 h 606722"/>
                              <a:gd name="connsiteX7" fmla="*/ 237805 w 515127"/>
                              <a:gd name="connsiteY7" fmla="*/ 349544 h 606722"/>
                              <a:gd name="connsiteX8" fmla="*/ 237805 w 515127"/>
                              <a:gd name="connsiteY8" fmla="*/ 270375 h 606722"/>
                              <a:gd name="connsiteX9" fmla="*/ 257566 w 515127"/>
                              <a:gd name="connsiteY9" fmla="*/ 250649 h 606722"/>
                              <a:gd name="connsiteX10" fmla="*/ 257519 w 515127"/>
                              <a:gd name="connsiteY10" fmla="*/ 210956 h 606722"/>
                              <a:gd name="connsiteX11" fmla="*/ 118851 w 515127"/>
                              <a:gd name="connsiteY11" fmla="*/ 349521 h 606722"/>
                              <a:gd name="connsiteX12" fmla="*/ 257519 w 515127"/>
                              <a:gd name="connsiteY12" fmla="*/ 487996 h 606722"/>
                              <a:gd name="connsiteX13" fmla="*/ 396276 w 515127"/>
                              <a:gd name="connsiteY13" fmla="*/ 349521 h 606722"/>
                              <a:gd name="connsiteX14" fmla="*/ 257519 w 515127"/>
                              <a:gd name="connsiteY14" fmla="*/ 210956 h 606722"/>
                              <a:gd name="connsiteX15" fmla="*/ 257519 w 515127"/>
                              <a:gd name="connsiteY15" fmla="*/ 171404 h 606722"/>
                              <a:gd name="connsiteX16" fmla="*/ 435882 w 515127"/>
                              <a:gd name="connsiteY16" fmla="*/ 349521 h 606722"/>
                              <a:gd name="connsiteX17" fmla="*/ 257519 w 515127"/>
                              <a:gd name="connsiteY17" fmla="*/ 527548 h 606722"/>
                              <a:gd name="connsiteX18" fmla="*/ 79245 w 515127"/>
                              <a:gd name="connsiteY18" fmla="*/ 349521 h 606722"/>
                              <a:gd name="connsiteX19" fmla="*/ 257519 w 515127"/>
                              <a:gd name="connsiteY19" fmla="*/ 171404 h 606722"/>
                              <a:gd name="connsiteX20" fmla="*/ 257564 w 515127"/>
                              <a:gd name="connsiteY20" fmla="*/ 131884 h 606722"/>
                              <a:gd name="connsiteX21" fmla="*/ 39694 w 515127"/>
                              <a:gd name="connsiteY21" fmla="*/ 349530 h 606722"/>
                              <a:gd name="connsiteX22" fmla="*/ 257564 w 515127"/>
                              <a:gd name="connsiteY22" fmla="*/ 567086 h 606722"/>
                              <a:gd name="connsiteX23" fmla="*/ 475522 w 515127"/>
                              <a:gd name="connsiteY23" fmla="*/ 349530 h 606722"/>
                              <a:gd name="connsiteX24" fmla="*/ 257564 w 515127"/>
                              <a:gd name="connsiteY24" fmla="*/ 131884 h 606722"/>
                              <a:gd name="connsiteX25" fmla="*/ 237806 w 515127"/>
                              <a:gd name="connsiteY25" fmla="*/ 39548 h 606722"/>
                              <a:gd name="connsiteX26" fmla="*/ 237806 w 515127"/>
                              <a:gd name="connsiteY26" fmla="*/ 92337 h 606722"/>
                              <a:gd name="connsiteX27" fmla="*/ 277410 w 515127"/>
                              <a:gd name="connsiteY27" fmla="*/ 92337 h 606722"/>
                              <a:gd name="connsiteX28" fmla="*/ 277410 w 515127"/>
                              <a:gd name="connsiteY28" fmla="*/ 39548 h 606722"/>
                              <a:gd name="connsiteX29" fmla="*/ 178354 w 515127"/>
                              <a:gd name="connsiteY29" fmla="*/ 0 h 606722"/>
                              <a:gd name="connsiteX30" fmla="*/ 336862 w 515127"/>
                              <a:gd name="connsiteY30" fmla="*/ 0 h 606722"/>
                              <a:gd name="connsiteX31" fmla="*/ 356620 w 515127"/>
                              <a:gd name="connsiteY31" fmla="*/ 19818 h 606722"/>
                              <a:gd name="connsiteX32" fmla="*/ 336862 w 515127"/>
                              <a:gd name="connsiteY32" fmla="*/ 39548 h 606722"/>
                              <a:gd name="connsiteX33" fmla="*/ 317015 w 515127"/>
                              <a:gd name="connsiteY33" fmla="*/ 39548 h 606722"/>
                              <a:gd name="connsiteX34" fmla="*/ 317015 w 515127"/>
                              <a:gd name="connsiteY34" fmla="*/ 99269 h 606722"/>
                              <a:gd name="connsiteX35" fmla="*/ 402632 w 515127"/>
                              <a:gd name="connsiteY35" fmla="*/ 137128 h 606722"/>
                              <a:gd name="connsiteX36" fmla="*/ 427730 w 515127"/>
                              <a:gd name="connsiteY36" fmla="*/ 112066 h 606722"/>
                              <a:gd name="connsiteX37" fmla="*/ 411977 w 515127"/>
                              <a:gd name="connsiteY37" fmla="*/ 96425 h 606722"/>
                              <a:gd name="connsiteX38" fmla="*/ 411977 w 515127"/>
                              <a:gd name="connsiteY38" fmla="*/ 68431 h 606722"/>
                              <a:gd name="connsiteX39" fmla="*/ 440012 w 515127"/>
                              <a:gd name="connsiteY39" fmla="*/ 68431 h 606722"/>
                              <a:gd name="connsiteX40" fmla="*/ 499463 w 515127"/>
                              <a:gd name="connsiteY40" fmla="*/ 127796 h 606722"/>
                              <a:gd name="connsiteX41" fmla="*/ 499463 w 515127"/>
                              <a:gd name="connsiteY41" fmla="*/ 155791 h 606722"/>
                              <a:gd name="connsiteX42" fmla="*/ 471429 w 515127"/>
                              <a:gd name="connsiteY42" fmla="*/ 155791 h 606722"/>
                              <a:gd name="connsiteX43" fmla="*/ 455676 w 515127"/>
                              <a:gd name="connsiteY43" fmla="*/ 140061 h 606722"/>
                              <a:gd name="connsiteX44" fmla="*/ 433693 w 515127"/>
                              <a:gd name="connsiteY44" fmla="*/ 162012 h 606722"/>
                              <a:gd name="connsiteX45" fmla="*/ 515127 w 515127"/>
                              <a:gd name="connsiteY45" fmla="*/ 349530 h 606722"/>
                              <a:gd name="connsiteX46" fmla="*/ 257564 w 515127"/>
                              <a:gd name="connsiteY46" fmla="*/ 606722 h 606722"/>
                              <a:gd name="connsiteX47" fmla="*/ 0 w 515127"/>
                              <a:gd name="connsiteY47" fmla="*/ 349530 h 606722"/>
                              <a:gd name="connsiteX48" fmla="*/ 81434 w 515127"/>
                              <a:gd name="connsiteY48" fmla="*/ 162012 h 606722"/>
                              <a:gd name="connsiteX49" fmla="*/ 59451 w 515127"/>
                              <a:gd name="connsiteY49" fmla="*/ 140061 h 606722"/>
                              <a:gd name="connsiteX50" fmla="*/ 43788 w 515127"/>
                              <a:gd name="connsiteY50" fmla="*/ 155791 h 606722"/>
                              <a:gd name="connsiteX51" fmla="*/ 15753 w 515127"/>
                              <a:gd name="connsiteY51" fmla="*/ 155791 h 606722"/>
                              <a:gd name="connsiteX52" fmla="*/ 15753 w 515127"/>
                              <a:gd name="connsiteY52" fmla="*/ 127796 h 606722"/>
                              <a:gd name="connsiteX53" fmla="*/ 75204 w 515127"/>
                              <a:gd name="connsiteY53" fmla="*/ 68431 h 606722"/>
                              <a:gd name="connsiteX54" fmla="*/ 103239 w 515127"/>
                              <a:gd name="connsiteY54" fmla="*/ 68431 h 606722"/>
                              <a:gd name="connsiteX55" fmla="*/ 103239 w 515127"/>
                              <a:gd name="connsiteY55" fmla="*/ 96425 h 606722"/>
                              <a:gd name="connsiteX56" fmla="*/ 87486 w 515127"/>
                              <a:gd name="connsiteY56" fmla="*/ 112066 h 606722"/>
                              <a:gd name="connsiteX57" fmla="*/ 112495 w 515127"/>
                              <a:gd name="connsiteY57" fmla="*/ 137128 h 606722"/>
                              <a:gd name="connsiteX58" fmla="*/ 198201 w 515127"/>
                              <a:gd name="connsiteY58" fmla="*/ 99269 h 606722"/>
                              <a:gd name="connsiteX59" fmla="*/ 198201 w 515127"/>
                              <a:gd name="connsiteY59" fmla="*/ 39548 h 606722"/>
                              <a:gd name="connsiteX60" fmla="*/ 178354 w 515127"/>
                              <a:gd name="connsiteY60" fmla="*/ 39548 h 606722"/>
                              <a:gd name="connsiteX61" fmla="*/ 158507 w 515127"/>
                              <a:gd name="connsiteY61" fmla="*/ 19818 h 606722"/>
                              <a:gd name="connsiteX62" fmla="*/ 178354 w 515127"/>
                              <a:gd name="connsiteY62" fmla="*/ 0 h 6067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</a:cxnLst>
                            <a:rect l="l" t="t" r="r" b="b"/>
                            <a:pathLst>
                              <a:path w="515127" h="606722">
                                <a:moveTo>
                                  <a:pt x="257566" y="250649"/>
                                </a:moveTo>
                                <a:cubicBezTo>
                                  <a:pt x="268514" y="250649"/>
                                  <a:pt x="277416" y="259446"/>
                                  <a:pt x="277416" y="270375"/>
                                </a:cubicBezTo>
                                <a:lnTo>
                                  <a:pt x="277416" y="329730"/>
                                </a:lnTo>
                                <a:lnTo>
                                  <a:pt x="336876" y="329730"/>
                                </a:lnTo>
                                <a:cubicBezTo>
                                  <a:pt x="347825" y="329730"/>
                                  <a:pt x="356637" y="338615"/>
                                  <a:pt x="356637" y="349544"/>
                                </a:cubicBezTo>
                                <a:cubicBezTo>
                                  <a:pt x="356637" y="360473"/>
                                  <a:pt x="347825" y="369270"/>
                                  <a:pt x="336876" y="369270"/>
                                </a:cubicBezTo>
                                <a:lnTo>
                                  <a:pt x="257566" y="369270"/>
                                </a:lnTo>
                                <a:cubicBezTo>
                                  <a:pt x="246617" y="369270"/>
                                  <a:pt x="237805" y="360473"/>
                                  <a:pt x="237805" y="349544"/>
                                </a:cubicBezTo>
                                <a:lnTo>
                                  <a:pt x="237805" y="270375"/>
                                </a:lnTo>
                                <a:cubicBezTo>
                                  <a:pt x="237805" y="259446"/>
                                  <a:pt x="246617" y="250649"/>
                                  <a:pt x="257566" y="250649"/>
                                </a:cubicBezTo>
                                <a:close/>
                                <a:moveTo>
                                  <a:pt x="257519" y="210956"/>
                                </a:moveTo>
                                <a:cubicBezTo>
                                  <a:pt x="181065" y="210956"/>
                                  <a:pt x="118851" y="273172"/>
                                  <a:pt x="118851" y="349521"/>
                                </a:cubicBezTo>
                                <a:cubicBezTo>
                                  <a:pt x="118851" y="425869"/>
                                  <a:pt x="181065" y="487996"/>
                                  <a:pt x="257519" y="487996"/>
                                </a:cubicBezTo>
                                <a:cubicBezTo>
                                  <a:pt x="334062" y="487996"/>
                                  <a:pt x="396276" y="425869"/>
                                  <a:pt x="396276" y="349521"/>
                                </a:cubicBezTo>
                                <a:cubicBezTo>
                                  <a:pt x="396276" y="273172"/>
                                  <a:pt x="334062" y="210956"/>
                                  <a:pt x="257519" y="210956"/>
                                </a:cubicBezTo>
                                <a:close/>
                                <a:moveTo>
                                  <a:pt x="257519" y="171404"/>
                                </a:moveTo>
                                <a:cubicBezTo>
                                  <a:pt x="355868" y="171404"/>
                                  <a:pt x="435882" y="251308"/>
                                  <a:pt x="435882" y="349521"/>
                                </a:cubicBezTo>
                                <a:cubicBezTo>
                                  <a:pt x="435882" y="447645"/>
                                  <a:pt x="355868" y="527548"/>
                                  <a:pt x="257519" y="527548"/>
                                </a:cubicBezTo>
                                <a:cubicBezTo>
                                  <a:pt x="159259" y="527548"/>
                                  <a:pt x="79245" y="447645"/>
                                  <a:pt x="79245" y="349521"/>
                                </a:cubicBezTo>
                                <a:cubicBezTo>
                                  <a:pt x="79245" y="251308"/>
                                  <a:pt x="159259" y="171404"/>
                                  <a:pt x="257519" y="171404"/>
                                </a:cubicBezTo>
                                <a:close/>
                                <a:moveTo>
                                  <a:pt x="257564" y="131884"/>
                                </a:moveTo>
                                <a:cubicBezTo>
                                  <a:pt x="137415" y="131884"/>
                                  <a:pt x="39694" y="229554"/>
                                  <a:pt x="39694" y="349530"/>
                                </a:cubicBezTo>
                                <a:cubicBezTo>
                                  <a:pt x="39694" y="469505"/>
                                  <a:pt x="137415" y="567086"/>
                                  <a:pt x="257564" y="567086"/>
                                </a:cubicBezTo>
                                <a:cubicBezTo>
                                  <a:pt x="377801" y="567086"/>
                                  <a:pt x="475522" y="469505"/>
                                  <a:pt x="475522" y="349530"/>
                                </a:cubicBezTo>
                                <a:cubicBezTo>
                                  <a:pt x="475522" y="229554"/>
                                  <a:pt x="377801" y="131884"/>
                                  <a:pt x="257564" y="131884"/>
                                </a:cubicBezTo>
                                <a:close/>
                                <a:moveTo>
                                  <a:pt x="237806" y="39548"/>
                                </a:moveTo>
                                <a:lnTo>
                                  <a:pt x="237806" y="92337"/>
                                </a:lnTo>
                                <a:lnTo>
                                  <a:pt x="277410" y="92337"/>
                                </a:lnTo>
                                <a:lnTo>
                                  <a:pt x="277410" y="39548"/>
                                </a:lnTo>
                                <a:close/>
                                <a:moveTo>
                                  <a:pt x="178354" y="0"/>
                                </a:moveTo>
                                <a:lnTo>
                                  <a:pt x="336862" y="0"/>
                                </a:lnTo>
                                <a:cubicBezTo>
                                  <a:pt x="347809" y="0"/>
                                  <a:pt x="356620" y="8887"/>
                                  <a:pt x="356620" y="19818"/>
                                </a:cubicBezTo>
                                <a:cubicBezTo>
                                  <a:pt x="356620" y="30749"/>
                                  <a:pt x="347809" y="39548"/>
                                  <a:pt x="336862" y="39548"/>
                                </a:cubicBezTo>
                                <a:lnTo>
                                  <a:pt x="317015" y="39548"/>
                                </a:lnTo>
                                <a:lnTo>
                                  <a:pt x="317015" y="99269"/>
                                </a:lnTo>
                                <a:cubicBezTo>
                                  <a:pt x="348076" y="106645"/>
                                  <a:pt x="377000" y="119620"/>
                                  <a:pt x="402632" y="137128"/>
                                </a:cubicBezTo>
                                <a:lnTo>
                                  <a:pt x="427730" y="112066"/>
                                </a:lnTo>
                                <a:lnTo>
                                  <a:pt x="411977" y="96425"/>
                                </a:lnTo>
                                <a:cubicBezTo>
                                  <a:pt x="404234" y="88693"/>
                                  <a:pt x="404234" y="76162"/>
                                  <a:pt x="411977" y="68431"/>
                                </a:cubicBezTo>
                                <a:cubicBezTo>
                                  <a:pt x="419720" y="60699"/>
                                  <a:pt x="432269" y="60699"/>
                                  <a:pt x="440012" y="68431"/>
                                </a:cubicBezTo>
                                <a:lnTo>
                                  <a:pt x="499463" y="127796"/>
                                </a:lnTo>
                                <a:cubicBezTo>
                                  <a:pt x="507206" y="135528"/>
                                  <a:pt x="507206" y="148059"/>
                                  <a:pt x="499463" y="155791"/>
                                </a:cubicBezTo>
                                <a:cubicBezTo>
                                  <a:pt x="491720" y="163522"/>
                                  <a:pt x="479171" y="163522"/>
                                  <a:pt x="471429" y="155791"/>
                                </a:cubicBezTo>
                                <a:lnTo>
                                  <a:pt x="455676" y="140061"/>
                                </a:lnTo>
                                <a:lnTo>
                                  <a:pt x="433693" y="162012"/>
                                </a:lnTo>
                                <a:cubicBezTo>
                                  <a:pt x="483799" y="209024"/>
                                  <a:pt x="515127" y="275678"/>
                                  <a:pt x="515127" y="349530"/>
                                </a:cubicBezTo>
                                <a:cubicBezTo>
                                  <a:pt x="515127" y="491279"/>
                                  <a:pt x="399606" y="606722"/>
                                  <a:pt x="257564" y="606722"/>
                                </a:cubicBezTo>
                                <a:cubicBezTo>
                                  <a:pt x="115610" y="606722"/>
                                  <a:pt x="0" y="491279"/>
                                  <a:pt x="0" y="349530"/>
                                </a:cubicBezTo>
                                <a:cubicBezTo>
                                  <a:pt x="0" y="275678"/>
                                  <a:pt x="31417" y="209024"/>
                                  <a:pt x="81434" y="162012"/>
                                </a:cubicBezTo>
                                <a:lnTo>
                                  <a:pt x="59451" y="140061"/>
                                </a:lnTo>
                                <a:lnTo>
                                  <a:pt x="43788" y="155791"/>
                                </a:lnTo>
                                <a:cubicBezTo>
                                  <a:pt x="36045" y="163522"/>
                                  <a:pt x="23496" y="163522"/>
                                  <a:pt x="15753" y="155791"/>
                                </a:cubicBezTo>
                                <a:cubicBezTo>
                                  <a:pt x="8010" y="148059"/>
                                  <a:pt x="8010" y="135528"/>
                                  <a:pt x="15753" y="127796"/>
                                </a:cubicBezTo>
                                <a:lnTo>
                                  <a:pt x="75204" y="68431"/>
                                </a:lnTo>
                                <a:cubicBezTo>
                                  <a:pt x="82947" y="60699"/>
                                  <a:pt x="95496" y="60699"/>
                                  <a:pt x="103239" y="68431"/>
                                </a:cubicBezTo>
                                <a:cubicBezTo>
                                  <a:pt x="110982" y="76162"/>
                                  <a:pt x="110982" y="88693"/>
                                  <a:pt x="103239" y="96425"/>
                                </a:cubicBezTo>
                                <a:lnTo>
                                  <a:pt x="87486" y="112066"/>
                                </a:lnTo>
                                <a:lnTo>
                                  <a:pt x="112495" y="137128"/>
                                </a:lnTo>
                                <a:cubicBezTo>
                                  <a:pt x="138127" y="119620"/>
                                  <a:pt x="167051" y="106645"/>
                                  <a:pt x="198201" y="99269"/>
                                </a:cubicBezTo>
                                <a:lnTo>
                                  <a:pt x="198201" y="39548"/>
                                </a:lnTo>
                                <a:lnTo>
                                  <a:pt x="178354" y="39548"/>
                                </a:lnTo>
                                <a:cubicBezTo>
                                  <a:pt x="167407" y="39548"/>
                                  <a:pt x="158507" y="30749"/>
                                  <a:pt x="158507" y="19818"/>
                                </a:cubicBezTo>
                                <a:cubicBezTo>
                                  <a:pt x="158507" y="8887"/>
                                  <a:pt x="167407" y="0"/>
                                  <a:pt x="1783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5" name="call-volume_17819"/>
                        <wps:cNvSpPr>
                          <a:spLocks noChangeAspect="1"/>
                        </wps:cNvSpPr>
                        <wps:spPr bwMode="auto">
                          <a:xfrm>
                            <a:off x="8089" y="2558"/>
                            <a:ext cx="230" cy="230"/>
                          </a:xfrm>
                          <a:custGeom>
                            <a:avLst/>
                            <a:gdLst>
                              <a:gd name="connsiteX0" fmla="*/ 242794 w 581469"/>
                              <a:gd name="connsiteY0" fmla="*/ 133875 h 580342"/>
                              <a:gd name="connsiteX1" fmla="*/ 266995 w 581469"/>
                              <a:gd name="connsiteY1" fmla="*/ 158040 h 580342"/>
                              <a:gd name="connsiteX2" fmla="*/ 242794 w 581469"/>
                              <a:gd name="connsiteY2" fmla="*/ 182204 h 580342"/>
                              <a:gd name="connsiteX3" fmla="*/ 174285 w 581469"/>
                              <a:gd name="connsiteY3" fmla="*/ 250523 h 580342"/>
                              <a:gd name="connsiteX4" fmla="*/ 149995 w 581469"/>
                              <a:gd name="connsiteY4" fmla="*/ 274865 h 580342"/>
                              <a:gd name="connsiteX5" fmla="*/ 125794 w 581469"/>
                              <a:gd name="connsiteY5" fmla="*/ 250700 h 580342"/>
                              <a:gd name="connsiteX6" fmla="*/ 242794 w 581469"/>
                              <a:gd name="connsiteY6" fmla="*/ 133875 h 580342"/>
                              <a:gd name="connsiteX7" fmla="*/ 438674 w 581469"/>
                              <a:gd name="connsiteY7" fmla="*/ 48539 h 580342"/>
                              <a:gd name="connsiteX8" fmla="*/ 435025 w 581469"/>
                              <a:gd name="connsiteY8" fmla="*/ 49517 h 580342"/>
                              <a:gd name="connsiteX9" fmla="*/ 383403 w 581469"/>
                              <a:gd name="connsiteY9" fmla="*/ 136254 h 580342"/>
                              <a:gd name="connsiteX10" fmla="*/ 384293 w 581469"/>
                              <a:gd name="connsiteY10" fmla="*/ 139809 h 580342"/>
                              <a:gd name="connsiteX11" fmla="*/ 387408 w 581469"/>
                              <a:gd name="connsiteY11" fmla="*/ 141587 h 580342"/>
                              <a:gd name="connsiteX12" fmla="*/ 411261 w 581469"/>
                              <a:gd name="connsiteY12" fmla="*/ 176246 h 580342"/>
                              <a:gd name="connsiteX13" fmla="*/ 400224 w 581469"/>
                              <a:gd name="connsiteY13" fmla="*/ 216771 h 580342"/>
                              <a:gd name="connsiteX14" fmla="*/ 216787 w 581469"/>
                              <a:gd name="connsiteY14" fmla="*/ 400112 h 580342"/>
                              <a:gd name="connsiteX15" fmla="*/ 184835 w 581469"/>
                              <a:gd name="connsiteY15" fmla="*/ 411576 h 580342"/>
                              <a:gd name="connsiteX16" fmla="*/ 142825 w 581469"/>
                              <a:gd name="connsiteY16" fmla="*/ 389003 h 580342"/>
                              <a:gd name="connsiteX17" fmla="*/ 138108 w 581469"/>
                              <a:gd name="connsiteY17" fmla="*/ 381627 h 580342"/>
                              <a:gd name="connsiteX18" fmla="*/ 134369 w 581469"/>
                              <a:gd name="connsiteY18" fmla="*/ 380649 h 580342"/>
                              <a:gd name="connsiteX19" fmla="*/ 49637 w 581469"/>
                              <a:gd name="connsiteY19" fmla="*/ 435749 h 580342"/>
                              <a:gd name="connsiteX20" fmla="*/ 48925 w 581469"/>
                              <a:gd name="connsiteY20" fmla="*/ 439482 h 580342"/>
                              <a:gd name="connsiteX21" fmla="*/ 94762 w 581469"/>
                              <a:gd name="connsiteY21" fmla="*/ 509512 h 580342"/>
                              <a:gd name="connsiteX22" fmla="*/ 161338 w 581469"/>
                              <a:gd name="connsiteY22" fmla="*/ 524976 h 580342"/>
                              <a:gd name="connsiteX23" fmla="*/ 526610 w 581469"/>
                              <a:gd name="connsiteY23" fmla="*/ 156606 h 580342"/>
                              <a:gd name="connsiteX24" fmla="*/ 508720 w 581469"/>
                              <a:gd name="connsiteY24" fmla="*/ 89864 h 580342"/>
                              <a:gd name="connsiteX25" fmla="*/ 254712 w 581469"/>
                              <a:gd name="connsiteY25" fmla="*/ 11797 h 580342"/>
                              <a:gd name="connsiteX26" fmla="*/ 278921 w 581469"/>
                              <a:gd name="connsiteY26" fmla="*/ 35975 h 580342"/>
                              <a:gd name="connsiteX27" fmla="*/ 254712 w 581469"/>
                              <a:gd name="connsiteY27" fmla="*/ 60153 h 580342"/>
                              <a:gd name="connsiteX28" fmla="*/ 51781 w 581469"/>
                              <a:gd name="connsiteY28" fmla="*/ 262824 h 580342"/>
                              <a:gd name="connsiteX29" fmla="*/ 27572 w 581469"/>
                              <a:gd name="connsiteY29" fmla="*/ 287002 h 580342"/>
                              <a:gd name="connsiteX30" fmla="*/ 3363 w 581469"/>
                              <a:gd name="connsiteY30" fmla="*/ 262824 h 580342"/>
                              <a:gd name="connsiteX31" fmla="*/ 254712 w 581469"/>
                              <a:gd name="connsiteY31" fmla="*/ 11797 h 580342"/>
                              <a:gd name="connsiteX32" fmla="*/ 429551 w 581469"/>
                              <a:gd name="connsiteY32" fmla="*/ 649 h 580342"/>
                              <a:gd name="connsiteX33" fmla="*/ 463506 w 581469"/>
                              <a:gd name="connsiteY33" fmla="*/ 6947 h 580342"/>
                              <a:gd name="connsiteX34" fmla="*/ 533463 w 581469"/>
                              <a:gd name="connsiteY34" fmla="*/ 48272 h 580342"/>
                              <a:gd name="connsiteX35" fmla="*/ 568709 w 581469"/>
                              <a:gd name="connsiteY35" fmla="*/ 180690 h 580342"/>
                              <a:gd name="connsiteX36" fmla="*/ 185992 w 581469"/>
                              <a:gd name="connsiteY36" fmla="*/ 566745 h 580342"/>
                              <a:gd name="connsiteX37" fmla="*/ 136327 w 581469"/>
                              <a:gd name="connsiteY37" fmla="*/ 580342 h 580342"/>
                              <a:gd name="connsiteX38" fmla="*/ 54176 w 581469"/>
                              <a:gd name="connsiteY38" fmla="*/ 535995 h 580342"/>
                              <a:gd name="connsiteX39" fmla="*/ 8339 w 581469"/>
                              <a:gd name="connsiteY39" fmla="*/ 465965 h 580342"/>
                              <a:gd name="connsiteX40" fmla="*/ 1130 w 581469"/>
                              <a:gd name="connsiteY40" fmla="*/ 427573 h 580342"/>
                              <a:gd name="connsiteX41" fmla="*/ 23203 w 581469"/>
                              <a:gd name="connsiteY41" fmla="*/ 395402 h 580342"/>
                              <a:gd name="connsiteX42" fmla="*/ 107935 w 581469"/>
                              <a:gd name="connsiteY42" fmla="*/ 340302 h 580342"/>
                              <a:gd name="connsiteX43" fmla="*/ 135793 w 581469"/>
                              <a:gd name="connsiteY43" fmla="*/ 331948 h 580342"/>
                              <a:gd name="connsiteX44" fmla="*/ 178693 w 581469"/>
                              <a:gd name="connsiteY44" fmla="*/ 355054 h 580342"/>
                              <a:gd name="connsiteX45" fmla="*/ 183411 w 581469"/>
                              <a:gd name="connsiteY45" fmla="*/ 362431 h 580342"/>
                              <a:gd name="connsiteX46" fmla="*/ 185280 w 581469"/>
                              <a:gd name="connsiteY46" fmla="*/ 362875 h 580342"/>
                              <a:gd name="connsiteX47" fmla="*/ 363199 w 581469"/>
                              <a:gd name="connsiteY47" fmla="*/ 185667 h 580342"/>
                              <a:gd name="connsiteX48" fmla="*/ 362754 w 581469"/>
                              <a:gd name="connsiteY48" fmla="*/ 183267 h 580342"/>
                              <a:gd name="connsiteX49" fmla="*/ 359639 w 581469"/>
                              <a:gd name="connsiteY49" fmla="*/ 181490 h 580342"/>
                              <a:gd name="connsiteX50" fmla="*/ 336231 w 581469"/>
                              <a:gd name="connsiteY50" fmla="*/ 150207 h 580342"/>
                              <a:gd name="connsiteX51" fmla="*/ 341838 w 581469"/>
                              <a:gd name="connsiteY51" fmla="*/ 111548 h 580342"/>
                              <a:gd name="connsiteX52" fmla="*/ 393460 w 581469"/>
                              <a:gd name="connsiteY52" fmla="*/ 24810 h 580342"/>
                              <a:gd name="connsiteX53" fmla="*/ 429551 w 581469"/>
                              <a:gd name="connsiteY53" fmla="*/ 649 h 5803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</a:cxnLst>
                            <a:rect l="l" t="t" r="r" b="b"/>
                            <a:pathLst>
                              <a:path w="581469" h="580342">
                                <a:moveTo>
                                  <a:pt x="242794" y="133875"/>
                                </a:moveTo>
                                <a:cubicBezTo>
                                  <a:pt x="256140" y="133875"/>
                                  <a:pt x="266995" y="144625"/>
                                  <a:pt x="266995" y="158040"/>
                                </a:cubicBezTo>
                                <a:cubicBezTo>
                                  <a:pt x="266995" y="171455"/>
                                  <a:pt x="256140" y="182204"/>
                                  <a:pt x="242794" y="182204"/>
                                </a:cubicBezTo>
                                <a:cubicBezTo>
                                  <a:pt x="205070" y="182204"/>
                                  <a:pt x="174285" y="212854"/>
                                  <a:pt x="174285" y="250523"/>
                                </a:cubicBezTo>
                                <a:cubicBezTo>
                                  <a:pt x="174196" y="264026"/>
                                  <a:pt x="163430" y="274865"/>
                                  <a:pt x="149995" y="274865"/>
                                </a:cubicBezTo>
                                <a:cubicBezTo>
                                  <a:pt x="136560" y="274865"/>
                                  <a:pt x="125794" y="264026"/>
                                  <a:pt x="125794" y="250700"/>
                                </a:cubicBezTo>
                                <a:cubicBezTo>
                                  <a:pt x="125794" y="186380"/>
                                  <a:pt x="178200" y="133875"/>
                                  <a:pt x="242794" y="133875"/>
                                </a:cubicBezTo>
                                <a:close/>
                                <a:moveTo>
                                  <a:pt x="438674" y="48539"/>
                                </a:moveTo>
                                <a:cubicBezTo>
                                  <a:pt x="437250" y="47739"/>
                                  <a:pt x="435737" y="48272"/>
                                  <a:pt x="435025" y="49517"/>
                                </a:cubicBezTo>
                                <a:lnTo>
                                  <a:pt x="383403" y="136254"/>
                                </a:lnTo>
                                <a:cubicBezTo>
                                  <a:pt x="382691" y="138121"/>
                                  <a:pt x="383136" y="139098"/>
                                  <a:pt x="384293" y="139809"/>
                                </a:cubicBezTo>
                                <a:lnTo>
                                  <a:pt x="387408" y="141587"/>
                                </a:lnTo>
                                <a:cubicBezTo>
                                  <a:pt x="400135" y="149052"/>
                                  <a:pt x="408769" y="161672"/>
                                  <a:pt x="411261" y="176246"/>
                                </a:cubicBezTo>
                                <a:cubicBezTo>
                                  <a:pt x="413753" y="190732"/>
                                  <a:pt x="409748" y="205574"/>
                                  <a:pt x="400224" y="216771"/>
                                </a:cubicBezTo>
                                <a:cubicBezTo>
                                  <a:pt x="360084" y="264317"/>
                                  <a:pt x="295645" y="334703"/>
                                  <a:pt x="216787" y="400112"/>
                                </a:cubicBezTo>
                                <a:cubicBezTo>
                                  <a:pt x="207709" y="407577"/>
                                  <a:pt x="196494" y="411576"/>
                                  <a:pt x="184835" y="411576"/>
                                </a:cubicBezTo>
                                <a:cubicBezTo>
                                  <a:pt x="167746" y="411576"/>
                                  <a:pt x="152081" y="403045"/>
                                  <a:pt x="142825" y="389003"/>
                                </a:cubicBezTo>
                                <a:lnTo>
                                  <a:pt x="138108" y="381627"/>
                                </a:lnTo>
                                <a:cubicBezTo>
                                  <a:pt x="137396" y="380472"/>
                                  <a:pt x="135437" y="379849"/>
                                  <a:pt x="134369" y="380649"/>
                                </a:cubicBezTo>
                                <a:lnTo>
                                  <a:pt x="49637" y="435749"/>
                                </a:lnTo>
                                <a:cubicBezTo>
                                  <a:pt x="48035" y="436993"/>
                                  <a:pt x="48480" y="438860"/>
                                  <a:pt x="48925" y="439482"/>
                                </a:cubicBezTo>
                                <a:lnTo>
                                  <a:pt x="94762" y="509512"/>
                                </a:lnTo>
                                <a:cubicBezTo>
                                  <a:pt x="114343" y="537417"/>
                                  <a:pt x="145762" y="534396"/>
                                  <a:pt x="161338" y="524976"/>
                                </a:cubicBezTo>
                                <a:cubicBezTo>
                                  <a:pt x="248206" y="473075"/>
                                  <a:pt x="411706" y="357098"/>
                                  <a:pt x="526610" y="156606"/>
                                </a:cubicBezTo>
                                <a:cubicBezTo>
                                  <a:pt x="539872" y="133499"/>
                                  <a:pt x="531861" y="103550"/>
                                  <a:pt x="508720" y="89864"/>
                                </a:cubicBezTo>
                                <a:close/>
                                <a:moveTo>
                                  <a:pt x="254712" y="11797"/>
                                </a:moveTo>
                                <a:cubicBezTo>
                                  <a:pt x="268152" y="11797"/>
                                  <a:pt x="278921" y="22553"/>
                                  <a:pt x="278921" y="35975"/>
                                </a:cubicBezTo>
                                <a:cubicBezTo>
                                  <a:pt x="278921" y="49309"/>
                                  <a:pt x="268152" y="60153"/>
                                  <a:pt x="254712" y="60153"/>
                                </a:cubicBezTo>
                                <a:cubicBezTo>
                                  <a:pt x="142833" y="60153"/>
                                  <a:pt x="51781" y="151000"/>
                                  <a:pt x="51781" y="262824"/>
                                </a:cubicBezTo>
                                <a:cubicBezTo>
                                  <a:pt x="51781" y="276157"/>
                                  <a:pt x="41012" y="287002"/>
                                  <a:pt x="27572" y="287002"/>
                                </a:cubicBezTo>
                                <a:cubicBezTo>
                                  <a:pt x="14221" y="287002"/>
                                  <a:pt x="3363" y="276157"/>
                                  <a:pt x="3363" y="262824"/>
                                </a:cubicBezTo>
                                <a:cubicBezTo>
                                  <a:pt x="3363" y="124332"/>
                                  <a:pt x="116131" y="11797"/>
                                  <a:pt x="254712" y="11797"/>
                                </a:cubicBezTo>
                                <a:close/>
                                <a:moveTo>
                                  <a:pt x="429551" y="649"/>
                                </a:moveTo>
                                <a:cubicBezTo>
                                  <a:pt x="442546" y="-1406"/>
                                  <a:pt x="455184" y="1615"/>
                                  <a:pt x="463506" y="6947"/>
                                </a:cubicBezTo>
                                <a:lnTo>
                                  <a:pt x="533463" y="48272"/>
                                </a:lnTo>
                                <a:cubicBezTo>
                                  <a:pt x="579301" y="75289"/>
                                  <a:pt x="595054" y="134833"/>
                                  <a:pt x="568709" y="180690"/>
                                </a:cubicBezTo>
                                <a:cubicBezTo>
                                  <a:pt x="448198" y="390869"/>
                                  <a:pt x="277310" y="512800"/>
                                  <a:pt x="185992" y="566745"/>
                                </a:cubicBezTo>
                                <a:cubicBezTo>
                                  <a:pt x="170950" y="575632"/>
                                  <a:pt x="153772" y="580342"/>
                                  <a:pt x="136327" y="580342"/>
                                </a:cubicBezTo>
                                <a:cubicBezTo>
                                  <a:pt x="103039" y="580342"/>
                                  <a:pt x="72333" y="563723"/>
                                  <a:pt x="54176" y="535995"/>
                                </a:cubicBezTo>
                                <a:lnTo>
                                  <a:pt x="8339" y="465965"/>
                                </a:lnTo>
                                <a:cubicBezTo>
                                  <a:pt x="863" y="454590"/>
                                  <a:pt x="-1718" y="440993"/>
                                  <a:pt x="1130" y="427573"/>
                                </a:cubicBezTo>
                                <a:cubicBezTo>
                                  <a:pt x="3978" y="414242"/>
                                  <a:pt x="11810" y="402867"/>
                                  <a:pt x="23203" y="395402"/>
                                </a:cubicBezTo>
                                <a:lnTo>
                                  <a:pt x="107935" y="340302"/>
                                </a:lnTo>
                                <a:cubicBezTo>
                                  <a:pt x="116212" y="334792"/>
                                  <a:pt x="126003" y="331948"/>
                                  <a:pt x="135793" y="331948"/>
                                </a:cubicBezTo>
                                <a:cubicBezTo>
                                  <a:pt x="153149" y="331948"/>
                                  <a:pt x="169170" y="340657"/>
                                  <a:pt x="178693" y="355054"/>
                                </a:cubicBezTo>
                                <a:lnTo>
                                  <a:pt x="183411" y="362431"/>
                                </a:lnTo>
                                <a:cubicBezTo>
                                  <a:pt x="183767" y="363053"/>
                                  <a:pt x="184924" y="363142"/>
                                  <a:pt x="185280" y="362875"/>
                                </a:cubicBezTo>
                                <a:cubicBezTo>
                                  <a:pt x="259331" y="302265"/>
                                  <a:pt x="324393" y="231702"/>
                                  <a:pt x="363199" y="185667"/>
                                </a:cubicBezTo>
                                <a:cubicBezTo>
                                  <a:pt x="363288" y="185489"/>
                                  <a:pt x="363911" y="184067"/>
                                  <a:pt x="362754" y="183267"/>
                                </a:cubicBezTo>
                                <a:lnTo>
                                  <a:pt x="359639" y="181490"/>
                                </a:lnTo>
                                <a:cubicBezTo>
                                  <a:pt x="347890" y="174469"/>
                                  <a:pt x="339613" y="163449"/>
                                  <a:pt x="336231" y="150207"/>
                                </a:cubicBezTo>
                                <a:cubicBezTo>
                                  <a:pt x="332848" y="137054"/>
                                  <a:pt x="334806" y="123279"/>
                                  <a:pt x="341838" y="111548"/>
                                </a:cubicBezTo>
                                <a:lnTo>
                                  <a:pt x="393460" y="24810"/>
                                </a:lnTo>
                                <a:cubicBezTo>
                                  <a:pt x="403206" y="9836"/>
                                  <a:pt x="416557" y="2704"/>
                                  <a:pt x="429551" y="6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6" name="open-mail_17777"/>
                        <wps:cNvSpPr>
                          <a:spLocks noChangeAspect="1"/>
                        </wps:cNvSpPr>
                        <wps:spPr bwMode="auto">
                          <a:xfrm>
                            <a:off x="10878" y="2554"/>
                            <a:ext cx="238" cy="238"/>
                          </a:xfrm>
                          <a:custGeom>
                            <a:avLst/>
                            <a:gdLst>
                              <a:gd name="T0" fmla="*/ 5921 w 6827"/>
                              <a:gd name="T1" fmla="*/ 1811 h 6827"/>
                              <a:gd name="T2" fmla="*/ 5921 w 6827"/>
                              <a:gd name="T3" fmla="*/ 0 h 6827"/>
                              <a:gd name="T4" fmla="*/ 906 w 6827"/>
                              <a:gd name="T5" fmla="*/ 0 h 6827"/>
                              <a:gd name="T6" fmla="*/ 906 w 6827"/>
                              <a:gd name="T7" fmla="*/ 1811 h 6827"/>
                              <a:gd name="T8" fmla="*/ 0 w 6827"/>
                              <a:gd name="T9" fmla="*/ 1811 h 6827"/>
                              <a:gd name="T10" fmla="*/ 0 w 6827"/>
                              <a:gd name="T11" fmla="*/ 6827 h 6827"/>
                              <a:gd name="T12" fmla="*/ 6827 w 6827"/>
                              <a:gd name="T13" fmla="*/ 6827 h 6827"/>
                              <a:gd name="T14" fmla="*/ 6827 w 6827"/>
                              <a:gd name="T15" fmla="*/ 1811 h 6827"/>
                              <a:gd name="T16" fmla="*/ 5921 w 6827"/>
                              <a:gd name="T17" fmla="*/ 1811 h 6827"/>
                              <a:gd name="T18" fmla="*/ 1324 w 6827"/>
                              <a:gd name="T19" fmla="*/ 418 h 6827"/>
                              <a:gd name="T20" fmla="*/ 5503 w 6827"/>
                              <a:gd name="T21" fmla="*/ 418 h 6827"/>
                              <a:gd name="T22" fmla="*/ 5503 w 6827"/>
                              <a:gd name="T23" fmla="*/ 2691 h 6827"/>
                              <a:gd name="T24" fmla="*/ 3413 w 6827"/>
                              <a:gd name="T25" fmla="*/ 4463 h 6827"/>
                              <a:gd name="T26" fmla="*/ 1324 w 6827"/>
                              <a:gd name="T27" fmla="*/ 2691 h 6827"/>
                              <a:gd name="T28" fmla="*/ 1324 w 6827"/>
                              <a:gd name="T29" fmla="*/ 418 h 6827"/>
                              <a:gd name="T30" fmla="*/ 418 w 6827"/>
                              <a:gd name="T31" fmla="*/ 2471 h 6827"/>
                              <a:gd name="T32" fmla="*/ 2597 w 6827"/>
                              <a:gd name="T33" fmla="*/ 4319 h 6827"/>
                              <a:gd name="T34" fmla="*/ 418 w 6827"/>
                              <a:gd name="T35" fmla="*/ 6167 h 6827"/>
                              <a:gd name="T36" fmla="*/ 418 w 6827"/>
                              <a:gd name="T37" fmla="*/ 2471 h 6827"/>
                              <a:gd name="T38" fmla="*/ 779 w 6827"/>
                              <a:gd name="T39" fmla="*/ 6409 h 6827"/>
                              <a:gd name="T40" fmla="*/ 2920 w 6827"/>
                              <a:gd name="T41" fmla="*/ 4593 h 6827"/>
                              <a:gd name="T42" fmla="*/ 3413 w 6827"/>
                              <a:gd name="T43" fmla="*/ 5011 h 6827"/>
                              <a:gd name="T44" fmla="*/ 3906 w 6827"/>
                              <a:gd name="T45" fmla="*/ 4593 h 6827"/>
                              <a:gd name="T46" fmla="*/ 6048 w 6827"/>
                              <a:gd name="T47" fmla="*/ 6409 h 6827"/>
                              <a:gd name="T48" fmla="*/ 779 w 6827"/>
                              <a:gd name="T49" fmla="*/ 6409 h 6827"/>
                              <a:gd name="T50" fmla="*/ 6409 w 6827"/>
                              <a:gd name="T51" fmla="*/ 6167 h 6827"/>
                              <a:gd name="T52" fmla="*/ 4229 w 6827"/>
                              <a:gd name="T53" fmla="*/ 4319 h 6827"/>
                              <a:gd name="T54" fmla="*/ 6409 w 6827"/>
                              <a:gd name="T55" fmla="*/ 2471 h 6827"/>
                              <a:gd name="T56" fmla="*/ 6409 w 6827"/>
                              <a:gd name="T57" fmla="*/ 6167 h 6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6827" h="6827">
                                <a:moveTo>
                                  <a:pt x="5921" y="1811"/>
                                </a:moveTo>
                                <a:lnTo>
                                  <a:pt x="5921" y="0"/>
                                </a:lnTo>
                                <a:lnTo>
                                  <a:pt x="906" y="0"/>
                                </a:lnTo>
                                <a:lnTo>
                                  <a:pt x="906" y="1811"/>
                                </a:lnTo>
                                <a:lnTo>
                                  <a:pt x="0" y="1811"/>
                                </a:lnTo>
                                <a:lnTo>
                                  <a:pt x="0" y="6827"/>
                                </a:lnTo>
                                <a:lnTo>
                                  <a:pt x="6827" y="6827"/>
                                </a:lnTo>
                                <a:lnTo>
                                  <a:pt x="6827" y="1811"/>
                                </a:lnTo>
                                <a:lnTo>
                                  <a:pt x="5921" y="1811"/>
                                </a:lnTo>
                                <a:close/>
                                <a:moveTo>
                                  <a:pt x="1324" y="418"/>
                                </a:moveTo>
                                <a:lnTo>
                                  <a:pt x="5503" y="418"/>
                                </a:lnTo>
                                <a:lnTo>
                                  <a:pt x="5503" y="2691"/>
                                </a:lnTo>
                                <a:lnTo>
                                  <a:pt x="3413" y="4463"/>
                                </a:lnTo>
                                <a:lnTo>
                                  <a:pt x="1324" y="2691"/>
                                </a:lnTo>
                                <a:lnTo>
                                  <a:pt x="1324" y="418"/>
                                </a:lnTo>
                                <a:close/>
                                <a:moveTo>
                                  <a:pt x="418" y="2471"/>
                                </a:moveTo>
                                <a:lnTo>
                                  <a:pt x="2597" y="4319"/>
                                </a:lnTo>
                                <a:lnTo>
                                  <a:pt x="418" y="6167"/>
                                </a:lnTo>
                                <a:lnTo>
                                  <a:pt x="418" y="2471"/>
                                </a:lnTo>
                                <a:close/>
                                <a:moveTo>
                                  <a:pt x="779" y="6409"/>
                                </a:moveTo>
                                <a:lnTo>
                                  <a:pt x="2920" y="4593"/>
                                </a:lnTo>
                                <a:lnTo>
                                  <a:pt x="3413" y="5011"/>
                                </a:lnTo>
                                <a:lnTo>
                                  <a:pt x="3906" y="4593"/>
                                </a:lnTo>
                                <a:lnTo>
                                  <a:pt x="6048" y="6409"/>
                                </a:lnTo>
                                <a:lnTo>
                                  <a:pt x="779" y="6409"/>
                                </a:lnTo>
                                <a:close/>
                                <a:moveTo>
                                  <a:pt x="6409" y="6167"/>
                                </a:moveTo>
                                <a:lnTo>
                                  <a:pt x="4229" y="4319"/>
                                </a:lnTo>
                                <a:lnTo>
                                  <a:pt x="6409" y="2471"/>
                                </a:lnTo>
                                <a:lnTo>
                                  <a:pt x="6409" y="6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35pt;margin-top:61.4pt;height:58.25pt;width:441.2pt;z-index:251665408;mso-width-relative:page;mso-height-relative:page;" coordorigin="6562,1787" coordsize="8824,1165" o:gfxdata="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">
                <o:lock v:ext="edit" aspectratio="f"/>
                <v:shape id="_x0000_s1026" o:spid="_x0000_s1026" o:spt="7" type="#_x0000_t7" style="position:absolute;left:6562;top:1866;height:1087;width:8824;v-text-anchor:middle;" fillcolor="#4B6EA2" filled="t" stroked="f" coordsize="21600,21600" o:gfxdata="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dLli8AAAA&#10;2gAAAA8AAAAAAAAAAQAgAAAAIgAAAGRycy9kb3ducmV2LnhtbFBLAQIUABQAAAAIAIdO4kAzLwWe&#10;OwAAADkAAAAQAAAAAAAAAAEAIAAAAAsBAABkcnMvc2hhcGV4bWwueG1sUEsFBgAAAAAGAAYAWwEA&#10;ALUDAAAAAA==&#10;" adj="1047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2" o:spid="_x0000_s1026" o:spt="202" type="#_x0000_t202" style="position:absolute;left:8344;top:1787;height:1144;width:2552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500" w:lineRule="exact"/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生日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FFFFFF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FFFFFF"/>
                            <w:sz w:val="24"/>
                            <w:szCs w:val="20"/>
                            <w:lang w:val="en-US" w:eastAsia="zh-CN"/>
                          </w:rPr>
                          <w:t>2002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FFFFFF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FFFFFF"/>
                            <w:sz w:val="24"/>
                            <w:szCs w:val="20"/>
                            <w:lang w:val="en-US" w:eastAsia="zh-CN"/>
                          </w:rPr>
                          <w:t>12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FFFFFF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FFFFFF"/>
                            <w:sz w:val="24"/>
                            <w:szCs w:val="20"/>
                            <w:lang w:val="en-US" w:eastAsia="zh-CN"/>
                          </w:rPr>
                          <w:t>19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FFFFFF"/>
                            <w:sz w:val="20"/>
                            <w:szCs w:val="20"/>
                          </w:rPr>
                          <w:t xml:space="preserve">                    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500" w:lineRule="exact"/>
                          <w:rPr>
                            <w:rFonts w:hint="default" w:eastAsia="微软雅黑 Light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电话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FFFFFF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FFFFFF"/>
                            <w:sz w:val="24"/>
                            <w:szCs w:val="20"/>
                          </w:rPr>
                          <w:t>1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FFFFFF"/>
                            <w:sz w:val="24"/>
                            <w:szCs w:val="20"/>
                            <w:lang w:val="en-US" w:eastAsia="zh-CN"/>
                          </w:rPr>
                          <w:t>85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FFFFFF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FFFFFF"/>
                            <w:sz w:val="24"/>
                            <w:szCs w:val="20"/>
                            <w:lang w:val="en-US" w:eastAsia="zh-CN"/>
                          </w:rPr>
                          <w:t>6399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FFFFFF"/>
                            <w:sz w:val="20"/>
                            <w:szCs w:val="20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FFFFFF"/>
                            <w:sz w:val="24"/>
                            <w:szCs w:val="20"/>
                            <w:lang w:val="en-US" w:eastAsia="zh-CN"/>
                          </w:rPr>
                          <w:t>3663</w:t>
                        </w:r>
                      </w:p>
                    </w:txbxContent>
                  </v:textbox>
                </v:shape>
                <v:shape id="文本框 42" o:spid="_x0000_s1026" o:spt="202" type="#_x0000_t202" style="position:absolute;left:11223;top:1787;height:1144;width:3841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500" w:lineRule="exact"/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现居：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FFFFFF"/>
                            <w:sz w:val="20"/>
                            <w:szCs w:val="20"/>
                            <w:lang w:val="en-US" w:eastAsia="zh-CN"/>
                          </w:rPr>
                          <w:t>重庆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市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FFFFFF"/>
                            <w:sz w:val="20"/>
                            <w:szCs w:val="20"/>
                            <w:lang w:val="en-US" w:eastAsia="zh-CN"/>
                          </w:rPr>
                          <w:t>南岸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区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500" w:lineRule="exact"/>
                        </w:pPr>
                        <w:r>
                          <w:rPr>
                            <w:rFonts w:hint="eastAsia" w:ascii="宋体" w:hAnsi="宋体" w:eastAsia="宋体" w:cs="宋体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邮箱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FFFFFF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FFFFFF"/>
                            <w:sz w:val="20"/>
                            <w:szCs w:val="20"/>
                            <w:lang w:val="en-US" w:eastAsia="zh-CN"/>
                          </w:rPr>
                          <w:t>heiyunxi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FFFFFF"/>
                            <w:sz w:val="20"/>
                            <w:szCs w:val="20"/>
                          </w:rPr>
                          <w:t>@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FFFFFF"/>
                            <w:sz w:val="24"/>
                            <w:szCs w:val="20"/>
                            <w:lang w:val="en-US" w:eastAsia="zh-CN"/>
                          </w:rPr>
                          <w:t>163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FFFFFF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hint="eastAsia" w:ascii="Times New Roman" w:hAnsi="Times New Roman" w:eastAsia="微软雅黑 Light" w:cs="Times New Roman"/>
                            <w:color w:val="FFFFFF"/>
                            <w:sz w:val="20"/>
                            <w:szCs w:val="20"/>
                          </w:rPr>
                          <w:t>com</w:t>
                        </w:r>
                      </w:p>
                    </w:txbxContent>
                  </v:textbox>
                </v:shape>
                <v:shape id="location-pointer_64679" o:spid="_x0000_s1026" o:spt="100" style="position:absolute;left:10890;top:2041;height:263;width:213;" fillcolor="#FFFFFF" filled="t" stroked="f" coordsize="485843,600441" o:gfxdata="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ZzKGW2AAAA2wAAAA8A&#10;AAAAAAAAAQAgAAAAIgAAAGRycy9kb3ducmV2LnhtbFBLAQIUABQAAAAIAIdO4kAzLwWeOwAAADkA&#10;AAAQAAAAAAAAAAEAIAAAAAUBAABkcnMvc2hhcGV4bWwueG1sUEsFBgAAAAAGAAYAWwEAAK8DAAAA&#10;AA==&#10;" path="m243063,122511c180960,122511,130548,172825,130548,234807c130548,296546,180960,346860,243063,346860c304922,346860,355578,296546,355578,234807c355578,172825,304922,122511,243063,122511xm243063,90183c322944,90183,387969,155082,387969,234807c387969,314533,322944,379431,243063,379431c163182,379431,98157,314533,98157,234807c98157,155082,163182,90183,243063,90183xm243043,48619c135890,48619,48706,135646,48706,242607c48706,325016,176316,473060,243043,541612c309771,473060,437137,325016,437137,242607c437137,135646,350197,48619,243043,48619xm243043,0c376985,0,485843,108663,485843,242607c485843,298033,447365,374607,371384,469657c316346,538452,262282,591204,260090,593391c255220,598010,249132,600441,243043,600441c236955,600441,230867,598010,225996,593391c223804,591204,169741,538452,114703,469657c38721,374607,0,298033,0,242607c0,108663,109102,0,243043,0xe">
                  <v:path o:connectlocs="106,53;57,102;106,151;155,102;106,53;106,39;170,102;106,166;43,102;106,39;106,21;21,106;106,237;191,106;106,21;106,0;213,106;162,205;114,259;106,263;99,259;50,205;0,106;106,0" o:connectangles="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nalog-stopwatch_67066" o:spid="_x0000_s1026" o:spt="100" style="position:absolute;left:8089;top:2034;height:271;width:230;" fillcolor="#FFFFFF" filled="t" stroked="f" coordsize="515127,606722" o:gfxdata="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rKaCvQAA&#10;ANsAAAAPAAAAAAAAAAEAIAAAACIAAABkcnMvZG93bnJldi54bWxQSwECFAAUAAAACACHTuJAMy8F&#10;njsAAAA5AAAAEAAAAAAAAAABACAAAAAMAQAAZHJzL3NoYXBleG1sLnhtbFBLBQYAAAAABgAGAFsB&#10;AAC2AwAAAAA=&#10;" path="m257566,250649c268514,250649,277416,259446,277416,270375l277416,329730,336876,329730c347825,329730,356637,338615,356637,349544c356637,360473,347825,369270,336876,369270l257566,369270c246617,369270,237805,360473,237805,349544l237805,270375c237805,259446,246617,250649,257566,250649xm257519,210956c181065,210956,118851,273172,118851,349521c118851,425869,181065,487996,257519,487996c334062,487996,396276,425869,396276,349521c396276,273172,334062,210956,257519,210956xm257519,171404c355868,171404,435882,251308,435882,349521c435882,447645,355868,527548,257519,527548c159259,527548,79245,447645,79245,349521c79245,251308,159259,171404,257519,171404xm257564,131884c137415,131884,39694,229554,39694,349530c39694,469505,137415,567086,257564,567086c377801,567086,475522,469505,475522,349530c475522,229554,377801,131884,257564,131884xm237806,39548l237806,92337,277410,92337,277410,39548xm178354,0l336862,0c347809,0,356620,8887,356620,19818c356620,30749,347809,39548,336862,39548l317015,39548,317015,99269c348076,106645,377000,119620,402632,137128l427730,112066,411977,96425c404234,88693,404234,76162,411977,68431c419720,60699,432269,60699,440012,68431l499463,127796c507206,135528,507206,148059,499463,155791c491720,163522,479171,163522,471429,155791l455676,140061,433693,162012c483799,209024,515127,275678,515127,349530c515127,491279,399606,606722,257564,606722c115610,606722,0,491279,0,349530c0,275678,31417,209024,81434,162012l59451,140061,43788,155791c36045,163522,23496,163522,15753,155791c8010,148059,8010,135528,15753,127796l75204,68431c82947,60699,95496,60699,103239,68431c110982,76162,110982,88693,103239,96425l87486,112066,112495,137128c138127,119620,167051,106645,198201,99269l198201,39548,178354,39548c167407,39548,158507,30749,158507,19818c158507,8887,167407,0,178354,0xe">
                  <v:path o:connectlocs="115,111;123,120;123,147;150,147;159,156;150,164;115,164;106,156;106,120;115,111;114,94;53,156;114,217;176,156;114,94;114,76;194,156;114,235;35,156;114,76;115,58;17,156;115,253;212,156;115,58;106,17;106,41;123,41;123,17;79,0;150,0;159,8;150,17;141,17;141,44;179,61;190,50;183,43;183,30;196,30;223,57;223,69;210,69;203,62;193,72;230,156;115,271;0,156;36,72;26,62;19,69;7,69;7,57;33,30;46,30;46,43;39,50;50,61;88,44;88,17;79,17;70,8;79,0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call-volume_17819" o:spid="_x0000_s1026" o:spt="100" style="position:absolute;left:8089;top:2558;height:230;width:230;" fillcolor="#FFFFFF" filled="t" stroked="f" coordsize="581469,580342" o:gfxdata="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smcIvQAA&#10;ANsAAAAPAAAAAAAAAAEAIAAAACIAAABkcnMvZG93bnJldi54bWxQSwECFAAUAAAACACHTuJAMy8F&#10;njsAAAA5AAAAEAAAAAAAAAABACAAAAAMAQAAZHJzL3NoYXBleG1sLnhtbFBLBQYAAAAABgAGAFsB&#10;AAC2AwAAAAA=&#10;" path="m242794,133875c256140,133875,266995,144625,266995,158040c266995,171455,256140,182204,242794,182204c205070,182204,174285,212854,174285,250523c174196,264026,163430,274865,149995,274865c136560,274865,125794,264026,125794,250700c125794,186380,178200,133875,242794,133875xm438674,48539c437250,47739,435737,48272,435025,49517l383403,136254c382691,138121,383136,139098,384293,139809l387408,141587c400135,149052,408769,161672,411261,176246c413753,190732,409748,205574,400224,216771c360084,264317,295645,334703,216787,400112c207709,407577,196494,411576,184835,411576c167746,411576,152081,403045,142825,389003l138108,381627c137396,380472,135437,379849,134369,380649l49637,435749c48035,436993,48480,438860,48925,439482l94762,509512c114343,537417,145762,534396,161338,524976c248206,473075,411706,357098,526610,156606c539872,133499,531861,103550,508720,89864xm254712,11797c268152,11797,278921,22553,278921,35975c278921,49309,268152,60153,254712,60153c142833,60153,51781,151000,51781,262824c51781,276157,41012,287002,27572,287002c14221,287002,3363,276157,3363,262824c3363,124332,116131,11797,254712,11797xm429551,649c442546,-1406,455184,1615,463506,6947l533463,48272c579301,75289,595054,134833,568709,180690c448198,390869,277310,512800,185992,566745c170950,575632,153772,580342,136327,580342c103039,580342,72333,563723,54176,535995l8339,465965c863,454590,-1718,440993,1130,427573c3978,414242,11810,402867,23203,395402l107935,340302c116212,334792,126003,331948,135793,331948c153149,331948,169170,340657,178693,355054l183411,362431c183767,363053,184924,363142,185280,362875c259331,302265,324393,231702,363199,185667c363288,185489,363911,184067,362754,183267l359639,181490c347890,174469,339613,163449,336231,150207c332848,137054,334806,123279,341838,111548l393460,24810c403206,9836,416557,2704,429551,649xe">
                  <v:path o:connectlocs="96,53;105,62;96,72;68,99;59,108;49,99;96,53;173,19;172,19;151,53;152,55;153,56;162,69;158,85;85,158;73,163;56,154;54,151;53,150;19,172;19,174;37,201;63,208;208,62;201,35;100,4;110,14;100,23;20,104;10,113;1,104;100,4;169,0;183,2;211,19;224,71;73,224;53,230;21,212;3,184;0,169;9,156;42,134;53,131;70,140;72,143;73,143;143,73;143,72;142,71;132,59;135,44;155,9;169,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open-mail_17777" o:spid="_x0000_s1026" o:spt="100" style="position:absolute;left:10878;top:2554;height:238;width:238;" fillcolor="#FFFFFF" filled="t" stroked="f" coordsize="6827,6827" o:gfxdata="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OPC68AAAA&#10;2wAAAA8AAAAAAAAAAQAgAAAAIgAAAGRycy9kb3ducmV2LnhtbFBLAQIUABQAAAAIAIdO4kAzLwWe&#10;OwAAADkAAAAQAAAAAAAAAAEAIAAAAAsBAABkcnMvc2hhcGV4bWwueG1sUEsFBgAAAAAGAAYAWwEA&#10;ALUDAAAAAA==&#10;" path="m5921,1811l5921,0,906,0,906,1811,0,1811,0,6827,6827,6827,6827,1811,5921,1811xm1324,418l5503,418,5503,2691,3413,4463,1324,2691,1324,418xm418,2471l2597,4319,418,6167,418,2471xm779,6409l2920,4593,3413,5011,3906,4593,6048,6409,779,6409xm6409,6167l4229,4319,6409,2471,6409,6167xe">
                  <v:path o:connectlocs="206,63;206,0;31,0;31,63;0,63;0,238;238,238;238,63;206,63;46,14;191,14;191,93;118,155;46,93;46,14;14,86;90,150;14,214;14,86;27,223;101,160;118,174;136,160;210,223;27,223;223,214;147,150;223,86;223,214" o:connectangles="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宋体" w:hAnsi="宋体" w:eastAsia="宋体" w:cs="宋体"/>
          <w:b/>
          <w:bCs/>
          <w:color w:val="4B6EA2"/>
          <w:kern w:val="2"/>
          <w:sz w:val="21"/>
          <w:szCs w:val="21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968375</wp:posOffset>
                </wp:positionV>
                <wp:extent cx="5603240" cy="690245"/>
                <wp:effectExtent l="0" t="0" r="0" b="0"/>
                <wp:wrapNone/>
                <wp:docPr id="2" name="平行四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241" cy="690540"/>
                        </a:xfrm>
                        <a:prstGeom prst="parallelogram">
                          <a:avLst>
                            <a:gd name="adj" fmla="val 39345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96.1pt;margin-top:76.25pt;height:54.35pt;width:441.2pt;z-index:251659264;v-text-anchor:middle;mso-width-relative:page;mso-height-relative:page;" fillcolor="#B4C7E7 [1300]" filled="t" stroked="f" coordsize="21600,21600" o:gfxdata="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0dUOg2wAAAAwBAAAPAAAAAAAAAAEAIAAAACIAAABkcnMv&#10;ZG93bnJldi54bWxQSwECFAAUAAAACACHTuJAbf3t3DkCAABLBAAADgAAAAAAAAABACAAAAAqAQAA&#10;ZHJzL2Uyb0RvYy54bWxQSwUGAAAAAAYABgBZAQAA1QUAAAAA&#10;" adj="1047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E5C5C"/>
    <w:multiLevelType w:val="singleLevel"/>
    <w:tmpl w:val="090E5C5C"/>
    <w:lvl w:ilvl="0" w:tentative="0">
      <w:start w:val="1"/>
      <w:numFmt w:val="bullet"/>
      <w:lvlText w:val="•"/>
      <w:lvlJc w:val="left"/>
      <w:pPr>
        <w:tabs>
          <w:tab w:val="left" w:pos="283"/>
        </w:tabs>
        <w:ind w:left="703" w:leftChars="0" w:hanging="283" w:firstLineChars="0"/>
      </w:pPr>
      <w:rPr>
        <w:rFonts w:hint="default" w:ascii="Times New Roman" w:hAnsi="Times New Roman" w:cs="Times New Roman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zEsImhkaWQiOiJjYjdmMmNhNmZhMjc1ZjZjMmZkNTU4NjE0NzIwYmJkNSIsInVzZXJDb3VudCI6MzF9"/>
  </w:docVars>
  <w:rsids>
    <w:rsidRoot w:val="1E01637D"/>
    <w:rsid w:val="00294B41"/>
    <w:rsid w:val="00312D83"/>
    <w:rsid w:val="004B06EC"/>
    <w:rsid w:val="00750E62"/>
    <w:rsid w:val="007B0CD8"/>
    <w:rsid w:val="00875CC5"/>
    <w:rsid w:val="009A2197"/>
    <w:rsid w:val="009E0B68"/>
    <w:rsid w:val="00A3069E"/>
    <w:rsid w:val="00B54FDE"/>
    <w:rsid w:val="00CC3471"/>
    <w:rsid w:val="00DA497E"/>
    <w:rsid w:val="0C4C1897"/>
    <w:rsid w:val="0CC82E68"/>
    <w:rsid w:val="11907709"/>
    <w:rsid w:val="165F362F"/>
    <w:rsid w:val="18BC5F12"/>
    <w:rsid w:val="1A200990"/>
    <w:rsid w:val="1AC57581"/>
    <w:rsid w:val="1AE231E9"/>
    <w:rsid w:val="1D61352C"/>
    <w:rsid w:val="1E01637D"/>
    <w:rsid w:val="2D934D7B"/>
    <w:rsid w:val="333450EC"/>
    <w:rsid w:val="39C4480E"/>
    <w:rsid w:val="3A2F58F1"/>
    <w:rsid w:val="3B6C6824"/>
    <w:rsid w:val="41171FD0"/>
    <w:rsid w:val="4D0E4AA9"/>
    <w:rsid w:val="52F474CB"/>
    <w:rsid w:val="57015A78"/>
    <w:rsid w:val="578A6C00"/>
    <w:rsid w:val="581A61D6"/>
    <w:rsid w:val="5D8E5062"/>
    <w:rsid w:val="61DA3D98"/>
    <w:rsid w:val="63CB65D6"/>
    <w:rsid w:val="65E70D34"/>
    <w:rsid w:val="67600017"/>
    <w:rsid w:val="712244BF"/>
    <w:rsid w:val="78592C29"/>
    <w:rsid w:val="7CBA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iyu\AppData\Roaming\kingsoft\office6\templates\download\89e071ac-7221-4ecc-9871-3daf9a6fc50e\&#24212;&#23626;&#27605;&#19994;&#29983;&#31616;&#21382;&#24212;&#23626;&#27605;&#19994;&#29983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应届毕业生简历应届毕业生.docx</Template>
  <Pages>1</Pages>
  <Words>0</Words>
  <Characters>0</Characters>
  <Lines>1</Lines>
  <Paragraphs>1</Paragraphs>
  <TotalTime>2</TotalTime>
  <ScaleCrop>false</ScaleCrop>
  <LinksUpToDate>false</LinksUpToDate>
  <CharactersWithSpaces>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2024-04-04T04:10:00Z</dcterms:created>
  <dc:creator>HYX</dc:creator>
  <cp:lastModifiedBy>HYX</cp:lastModifiedBy>
  <dcterms:modified xsi:type="dcterms:W3CDTF">2024-07-01T03:25:32Z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1.0_Hf8T7P5/D2Zn4JNmJPqb4FHaL6TUq2UjlOx3RkGjPJDVwIbPbz2fsR7fJzdTNC3bNAS0HvgbSnYxAktc9/t9nQ==</vt:lpwstr>
  </property>
  <property fmtid="{D5CDD505-2E9C-101B-9397-08002B2CF9AE}" pid="3" name="KSOTemplateUUID">
    <vt:lpwstr>v1.0_mb_gCerTkST7IRbc/v+xchGnw==</vt:lpwstr>
  </property>
  <property fmtid="{D5CDD505-2E9C-101B-9397-08002B2CF9AE}" pid="4" name="ICV">
    <vt:lpwstr>9CD9CE21690C4325A64BB1227B61C291_11</vt:lpwstr>
  </property>
  <property fmtid="{D5CDD505-2E9C-101B-9397-08002B2CF9AE}" pid="5" name="KSOProductBuildVer">
    <vt:lpwstr>2052-12.1.0.16929</vt:lpwstr>
  </property>
</Properties>
</file>